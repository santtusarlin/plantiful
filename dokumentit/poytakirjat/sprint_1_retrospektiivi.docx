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727" w:rsidRDefault="00A42BED" w:rsidP="000C54A9">
      <w:pPr>
        <w:pStyle w:val="Heading1"/>
      </w:pPr>
      <w:r>
        <w:softHyphen/>
      </w:r>
      <w:r>
        <w:softHyphen/>
      </w:r>
      <w:r>
        <w:softHyphen/>
      </w:r>
      <w:r>
        <w:softHyphen/>
      </w:r>
      <w:r w:rsidR="00723128">
        <w:t>palaveri</w:t>
      </w:r>
      <w:r w:rsidR="00EE043B">
        <w:t>n pöytäkirja</w:t>
      </w:r>
    </w:p>
    <w:p w:rsidR="007B2727" w:rsidRDefault="007B2727"/>
    <w:p w:rsidR="007B2727" w:rsidRDefault="007B2727">
      <w:r>
        <w:rPr>
          <w:b/>
        </w:rPr>
        <w:t>Aika</w:t>
      </w:r>
      <w:r>
        <w:rPr>
          <w:b/>
        </w:rPr>
        <w:tab/>
      </w:r>
      <w:r>
        <w:t>Maanantai 1</w:t>
      </w:r>
      <w:r w:rsidR="00D46A0A">
        <w:t>1</w:t>
      </w:r>
      <w:r>
        <w:t>.</w:t>
      </w:r>
      <w:r w:rsidR="00D46A0A">
        <w:t>2</w:t>
      </w:r>
      <w:r>
        <w:t>.20</w:t>
      </w:r>
      <w:r w:rsidR="00D46A0A">
        <w:t xml:space="preserve">19 </w:t>
      </w:r>
      <w:r>
        <w:t xml:space="preserve">klo </w:t>
      </w:r>
      <w:r w:rsidR="00D46A0A">
        <w:t>12:26</w:t>
      </w:r>
      <w:r>
        <w:t xml:space="preserve"> – </w:t>
      </w:r>
      <w:r w:rsidR="00D46A0A">
        <w:t>13:00</w:t>
      </w:r>
      <w:r>
        <w:t>&gt;</w:t>
      </w:r>
      <w:r>
        <w:rPr>
          <w:b/>
        </w:rPr>
        <w:tab/>
      </w:r>
      <w:r>
        <w:rPr>
          <w:b/>
        </w:rPr>
        <w:tab/>
      </w:r>
    </w:p>
    <w:p w:rsidR="007B2727" w:rsidRDefault="007B2727">
      <w:r>
        <w:rPr>
          <w:b/>
        </w:rPr>
        <w:t>Paikka</w:t>
      </w:r>
      <w:r>
        <w:rPr>
          <w:b/>
        </w:rPr>
        <w:tab/>
      </w:r>
      <w:r w:rsidR="00C86550">
        <w:t>Rajakatu 35</w:t>
      </w:r>
      <w:r w:rsidR="00D46A0A">
        <w:t xml:space="preserve"> AP05</w:t>
      </w:r>
      <w:r w:rsidR="00C86550">
        <w:t xml:space="preserve"> </w:t>
      </w:r>
    </w:p>
    <w:p w:rsidR="007B2727" w:rsidRDefault="007B2727">
      <w:r>
        <w:rPr>
          <w:b/>
        </w:rPr>
        <w:t>Läsnä</w:t>
      </w:r>
      <w:r>
        <w:tab/>
      </w:r>
      <w:r w:rsidR="00D46A0A">
        <w:t>Sarlin Santtu</w:t>
      </w:r>
      <w:r>
        <w:tab/>
      </w:r>
      <w:r>
        <w:tab/>
        <w:t>pj.&gt;</w:t>
      </w:r>
    </w:p>
    <w:p w:rsidR="007B2727" w:rsidRDefault="007B2727">
      <w:r>
        <w:tab/>
      </w:r>
      <w:r w:rsidR="00D46A0A">
        <w:t>Pollari Miika</w:t>
      </w:r>
      <w:r w:rsidR="00D46A0A">
        <w:tab/>
      </w:r>
      <w:r>
        <w:tab/>
        <w:t>sihteeri&gt;</w:t>
      </w:r>
    </w:p>
    <w:p w:rsidR="00D46A0A" w:rsidRDefault="007B2727">
      <w:r>
        <w:tab/>
      </w:r>
      <w:r w:rsidR="00D46A0A">
        <w:t>Poutanen Mikko</w:t>
      </w:r>
    </w:p>
    <w:p w:rsidR="007B2727" w:rsidRDefault="00D46A0A">
      <w:r>
        <w:tab/>
        <w:t>Hannukainen Mikko</w:t>
      </w:r>
      <w:r w:rsidR="007B2727">
        <w:tab/>
      </w:r>
      <w:r w:rsidR="007B2727">
        <w:tab/>
      </w:r>
    </w:p>
    <w:p w:rsidR="007B2727" w:rsidRDefault="007B2727"/>
    <w:p w:rsidR="007B2727" w:rsidRDefault="007B2727">
      <w:r>
        <w:rPr>
          <w:b/>
          <w:bCs/>
        </w:rPr>
        <w:t>Poissa</w:t>
      </w:r>
      <w:r>
        <w:tab/>
      </w:r>
    </w:p>
    <w:p w:rsidR="007B2727" w:rsidRDefault="007B2727" w:rsidP="00D84C8F">
      <w:pPr>
        <w:pStyle w:val="Heading3"/>
      </w:pPr>
      <w:r>
        <w:t>Kokouksen avaus</w:t>
      </w:r>
      <w:r>
        <w:tab/>
      </w:r>
    </w:p>
    <w:p w:rsidR="00E97DF8" w:rsidRDefault="00E97DF8">
      <w:pPr>
        <w:pStyle w:val="SisennettyNormaali"/>
      </w:pPr>
      <w:r>
        <w:t>Puheenjohtajana toimii Sarlin Santtu sekä sihteerinä Pollari Miika. Kokous avattiin kello 12:27</w:t>
      </w:r>
    </w:p>
    <w:p w:rsidR="007B2727" w:rsidRDefault="007B2727" w:rsidP="00D84C8F">
      <w:pPr>
        <w:pStyle w:val="Heading3"/>
      </w:pPr>
      <w:r>
        <w:t>Tilannekatsaus</w:t>
      </w:r>
      <w:r>
        <w:tab/>
      </w:r>
    </w:p>
    <w:p w:rsidR="00E97DF8" w:rsidRDefault="00E97DF8">
      <w:pPr>
        <w:pStyle w:val="SisennettyNormaali"/>
      </w:pPr>
      <w:r>
        <w:t>Kokous on sprintin jälkeinen retrospektiivi, jonka aikana käydään läpi sprintin aikana hyvin menneet, sekä kehitettävät asiat.</w:t>
      </w:r>
    </w:p>
    <w:p w:rsidR="00D84C8F" w:rsidRDefault="00E97DF8" w:rsidP="00D84C8F">
      <w:pPr>
        <w:pStyle w:val="Heading3"/>
      </w:pPr>
      <w:r>
        <w:t>Projektin Suunnittelu</w:t>
      </w:r>
    </w:p>
    <w:p w:rsidR="00E97DF8" w:rsidRDefault="00E97DF8" w:rsidP="00D84C8F">
      <w:pPr>
        <w:pStyle w:val="SisennettyNormaali"/>
        <w:rPr>
          <w:b/>
        </w:rPr>
      </w:pPr>
      <w:r w:rsidRPr="00E97DF8">
        <w:rPr>
          <w:b/>
        </w:rPr>
        <w:t>Hyvää:</w:t>
      </w:r>
    </w:p>
    <w:p w:rsidR="00E97DF8" w:rsidRDefault="00E97DF8" w:rsidP="00D84C8F">
      <w:pPr>
        <w:pStyle w:val="SisennettyNormaali"/>
      </w:pPr>
      <w:r>
        <w:t>Olemme saaneet selkeän vision sekä toteutustavan. Tiimi on toiminut hyvin yhdessä.</w:t>
      </w:r>
    </w:p>
    <w:p w:rsidR="00E97DF8" w:rsidRPr="00E97DF8" w:rsidRDefault="00E97DF8" w:rsidP="00D84C8F">
      <w:pPr>
        <w:pStyle w:val="SisennettyNormaali"/>
      </w:pPr>
    </w:p>
    <w:p w:rsidR="00E97DF8" w:rsidRDefault="00E97DF8" w:rsidP="00D84C8F">
      <w:pPr>
        <w:pStyle w:val="SisennettyNormaali"/>
        <w:rPr>
          <w:b/>
        </w:rPr>
      </w:pPr>
      <w:r w:rsidRPr="00E97DF8">
        <w:rPr>
          <w:b/>
        </w:rPr>
        <w:t>Kehitettävää:</w:t>
      </w:r>
    </w:p>
    <w:p w:rsidR="00E97DF8" w:rsidRPr="00E97DF8" w:rsidRDefault="00E97DF8" w:rsidP="00D84C8F">
      <w:pPr>
        <w:pStyle w:val="SisennettyNormaali"/>
      </w:pPr>
      <w:r>
        <w:t>Olisi voinut käyttää enemmän aikaa teknologioihin perehtymiseen.</w:t>
      </w:r>
    </w:p>
    <w:p w:rsidR="00E97DF8" w:rsidRPr="00E97DF8" w:rsidRDefault="00E97DF8" w:rsidP="00D84C8F">
      <w:pPr>
        <w:pStyle w:val="SisennettyNormaali"/>
        <w:rPr>
          <w:b/>
        </w:rPr>
      </w:pPr>
    </w:p>
    <w:p w:rsidR="007B2727" w:rsidRDefault="00E97DF8" w:rsidP="00D84C8F">
      <w:pPr>
        <w:pStyle w:val="SisennettyNormaali"/>
      </w:pPr>
      <w:r w:rsidRPr="00E97DF8">
        <w:rPr>
          <w:b/>
        </w:rPr>
        <w:t>Ratkaisu:</w:t>
      </w:r>
      <w:r w:rsidR="007B2727">
        <w:tab/>
      </w:r>
    </w:p>
    <w:p w:rsidR="00922FC8" w:rsidRPr="00922FC8" w:rsidRDefault="00922FC8" w:rsidP="00D84C8F">
      <w:pPr>
        <w:pStyle w:val="SisennettyNormaali"/>
      </w:pPr>
      <w:r>
        <w:t>Käytämme enemmän aikaa teknologiaan perehtymiseen.</w:t>
      </w:r>
    </w:p>
    <w:p w:rsidR="00E97DF8" w:rsidRDefault="00E97DF8" w:rsidP="00D84C8F">
      <w:pPr>
        <w:pStyle w:val="SisennettyNormaali"/>
      </w:pPr>
    </w:p>
    <w:p w:rsidR="00D84C8F" w:rsidRDefault="00D41924" w:rsidP="00D84C8F">
      <w:pPr>
        <w:pStyle w:val="Heading3"/>
      </w:pPr>
      <w:r>
        <w:t>Planning Day</w:t>
      </w:r>
    </w:p>
    <w:p w:rsidR="00D41924" w:rsidRDefault="00D41924" w:rsidP="00D41924">
      <w:pPr>
        <w:pStyle w:val="SisennettyNormaali"/>
        <w:rPr>
          <w:b/>
        </w:rPr>
      </w:pPr>
      <w:r w:rsidRPr="00E97DF8">
        <w:rPr>
          <w:b/>
        </w:rPr>
        <w:t>Hyvää:</w:t>
      </w:r>
    </w:p>
    <w:p w:rsidR="002C0268" w:rsidRDefault="0035295D" w:rsidP="00D41924">
      <w:pPr>
        <w:pStyle w:val="SisennettyNormaali"/>
      </w:pPr>
      <w:r>
        <w:t>Saimme realistinen sprint goal suunniteltua.</w:t>
      </w:r>
    </w:p>
    <w:p w:rsidR="002C0268" w:rsidRPr="00E97DF8" w:rsidRDefault="002C0268" w:rsidP="00D41924">
      <w:pPr>
        <w:pStyle w:val="SisennettyNormaali"/>
      </w:pPr>
    </w:p>
    <w:p w:rsidR="00D41924" w:rsidRDefault="00D41924" w:rsidP="00D41924">
      <w:pPr>
        <w:pStyle w:val="SisennettyNormaali"/>
        <w:rPr>
          <w:b/>
        </w:rPr>
      </w:pPr>
      <w:r w:rsidRPr="00E97DF8">
        <w:rPr>
          <w:b/>
        </w:rPr>
        <w:t>Kehitettävää:</w:t>
      </w:r>
    </w:p>
    <w:p w:rsidR="00D41924" w:rsidRPr="0035295D" w:rsidRDefault="0035295D" w:rsidP="00D41924">
      <w:pPr>
        <w:pStyle w:val="SisennettyNormaali"/>
      </w:pPr>
      <w:r>
        <w:t>Backlogin pilkkominen oli hakusessa.</w:t>
      </w:r>
    </w:p>
    <w:p w:rsidR="0035295D" w:rsidRPr="00E97DF8" w:rsidRDefault="0035295D" w:rsidP="00D41924">
      <w:pPr>
        <w:pStyle w:val="SisennettyNormaali"/>
        <w:rPr>
          <w:b/>
        </w:rPr>
      </w:pPr>
    </w:p>
    <w:p w:rsidR="00D41924" w:rsidRDefault="00D41924" w:rsidP="00D41924">
      <w:pPr>
        <w:pStyle w:val="SisennettyNormaali"/>
      </w:pPr>
      <w:r w:rsidRPr="00E97DF8">
        <w:rPr>
          <w:b/>
        </w:rPr>
        <w:t>Ratkaisu:</w:t>
      </w:r>
      <w:r>
        <w:tab/>
      </w:r>
    </w:p>
    <w:p w:rsidR="00D41924" w:rsidRDefault="0035295D" w:rsidP="00D41924">
      <w:pPr>
        <w:pStyle w:val="SisennettyNormaali"/>
      </w:pPr>
      <w:r>
        <w:t>Pilkomme backlogia enemmän ja selkeämmin.</w:t>
      </w:r>
    </w:p>
    <w:p w:rsidR="0035295D" w:rsidRDefault="0035295D" w:rsidP="00D41924">
      <w:pPr>
        <w:pStyle w:val="SisennettyNormaali"/>
      </w:pPr>
    </w:p>
    <w:p w:rsidR="0035295D" w:rsidRDefault="0035295D" w:rsidP="0035295D">
      <w:pPr>
        <w:pStyle w:val="Heading3"/>
      </w:pPr>
      <w:r>
        <w:lastRenderedPageBreak/>
        <w:t>Mallinnustyö</w:t>
      </w:r>
    </w:p>
    <w:p w:rsidR="0035295D" w:rsidRDefault="0035295D" w:rsidP="0035295D">
      <w:pPr>
        <w:pStyle w:val="SisennettyNormaali"/>
        <w:rPr>
          <w:b/>
        </w:rPr>
      </w:pPr>
      <w:r w:rsidRPr="00E97DF8">
        <w:rPr>
          <w:b/>
        </w:rPr>
        <w:t>Hyvää:</w:t>
      </w:r>
    </w:p>
    <w:p w:rsidR="0035295D" w:rsidRPr="0035295D" w:rsidRDefault="00486890" w:rsidP="0035295D">
      <w:pPr>
        <w:pStyle w:val="SisennettyNormaali"/>
      </w:pPr>
      <w:r>
        <w:t>Esitutkimus oli kattava, ja se helpotti sprintin aikaista työtä.</w:t>
      </w:r>
    </w:p>
    <w:p w:rsidR="0035295D" w:rsidRPr="0035295D" w:rsidRDefault="0035295D" w:rsidP="0035295D">
      <w:pPr>
        <w:pStyle w:val="SisennettyNormaali"/>
        <w:rPr>
          <w:b/>
        </w:rPr>
      </w:pPr>
    </w:p>
    <w:p w:rsidR="0035295D" w:rsidRDefault="0035295D" w:rsidP="0035295D">
      <w:pPr>
        <w:pStyle w:val="SisennettyNormaali"/>
        <w:rPr>
          <w:b/>
        </w:rPr>
      </w:pPr>
      <w:r w:rsidRPr="00E97DF8">
        <w:rPr>
          <w:b/>
        </w:rPr>
        <w:t>Kehitettävää:</w:t>
      </w:r>
    </w:p>
    <w:p w:rsidR="0035295D" w:rsidRPr="0035295D" w:rsidRDefault="00486890" w:rsidP="0035295D">
      <w:pPr>
        <w:pStyle w:val="SisennettyNormaali"/>
      </w:pPr>
      <w:r>
        <w:t>Teknologiapuoli jäi auki.</w:t>
      </w:r>
    </w:p>
    <w:p w:rsidR="0035295D" w:rsidRPr="00E97DF8" w:rsidRDefault="0035295D" w:rsidP="0035295D">
      <w:pPr>
        <w:pStyle w:val="SisennettyNormaali"/>
        <w:rPr>
          <w:b/>
        </w:rPr>
      </w:pPr>
    </w:p>
    <w:p w:rsidR="0035295D" w:rsidRDefault="0035295D" w:rsidP="0035295D">
      <w:pPr>
        <w:pStyle w:val="SisennettyNormaali"/>
      </w:pPr>
      <w:r w:rsidRPr="00E97DF8">
        <w:rPr>
          <w:b/>
        </w:rPr>
        <w:t>Ratkaisu:</w:t>
      </w:r>
      <w:r>
        <w:tab/>
      </w:r>
    </w:p>
    <w:p w:rsidR="0035295D" w:rsidRDefault="00486890" w:rsidP="000A31E2">
      <w:pPr>
        <w:pStyle w:val="SisennettyNormaali"/>
      </w:pPr>
      <w:r>
        <w:t>Tutkimme teknologiaa enemmän</w:t>
      </w:r>
      <w:r w:rsidR="0035295D">
        <w:t>.</w:t>
      </w:r>
    </w:p>
    <w:p w:rsidR="000A31E2" w:rsidRDefault="000A31E2" w:rsidP="000A31E2">
      <w:pPr>
        <w:pStyle w:val="Heading3"/>
      </w:pPr>
      <w:r>
        <w:t>Sovitut aikataulut</w:t>
      </w:r>
    </w:p>
    <w:p w:rsidR="000A31E2" w:rsidRDefault="000A31E2" w:rsidP="000A31E2">
      <w:pPr>
        <w:pStyle w:val="SisennettyNormaali"/>
        <w:rPr>
          <w:b/>
        </w:rPr>
      </w:pPr>
      <w:r w:rsidRPr="00E97DF8">
        <w:rPr>
          <w:b/>
        </w:rPr>
        <w:t>Hyvää:</w:t>
      </w:r>
    </w:p>
    <w:p w:rsidR="000A31E2" w:rsidRDefault="000A31E2" w:rsidP="000A31E2">
      <w:pPr>
        <w:pStyle w:val="SisennettyNormaali"/>
      </w:pPr>
      <w:r>
        <w:t>Karkeasti pysyimme aikatauluissa, ja daily scrumit pidimme ajoissa.</w:t>
      </w:r>
    </w:p>
    <w:p w:rsidR="000A31E2" w:rsidRPr="00E97DF8" w:rsidRDefault="000A31E2" w:rsidP="000A31E2">
      <w:pPr>
        <w:pStyle w:val="SisennettyNormaali"/>
      </w:pPr>
    </w:p>
    <w:p w:rsidR="000A31E2" w:rsidRDefault="000A31E2" w:rsidP="000A31E2">
      <w:pPr>
        <w:pStyle w:val="SisennettyNormaali"/>
        <w:rPr>
          <w:b/>
        </w:rPr>
      </w:pPr>
      <w:r w:rsidRPr="00E97DF8">
        <w:rPr>
          <w:b/>
        </w:rPr>
        <w:t>Kehitettävää:</w:t>
      </w:r>
    </w:p>
    <w:p w:rsidR="000A31E2" w:rsidRPr="0035295D" w:rsidRDefault="00A25811" w:rsidP="000A31E2">
      <w:pPr>
        <w:pStyle w:val="SisennettyNormaali"/>
      </w:pPr>
      <w:r>
        <w:t>Viikkopalaverit jäivät ja retrospektiivi sekä sprint review myöhästyivät.</w:t>
      </w:r>
    </w:p>
    <w:p w:rsidR="000A31E2" w:rsidRPr="00E97DF8" w:rsidRDefault="000A31E2" w:rsidP="000A31E2">
      <w:pPr>
        <w:pStyle w:val="SisennettyNormaali"/>
        <w:rPr>
          <w:b/>
        </w:rPr>
      </w:pPr>
    </w:p>
    <w:p w:rsidR="000A31E2" w:rsidRDefault="000A31E2" w:rsidP="000A31E2">
      <w:pPr>
        <w:pStyle w:val="SisennettyNormaali"/>
      </w:pPr>
      <w:r w:rsidRPr="00E97DF8">
        <w:rPr>
          <w:b/>
        </w:rPr>
        <w:t>Ratkaisu:</w:t>
      </w:r>
      <w:r>
        <w:tab/>
      </w:r>
    </w:p>
    <w:p w:rsidR="00A25811" w:rsidRDefault="00A25811" w:rsidP="000A31E2">
      <w:pPr>
        <w:pStyle w:val="SisennettyNormaali"/>
      </w:pPr>
      <w:r>
        <w:t>Määritämme vara SM:n pitämään aikatauluista huolta.</w:t>
      </w:r>
    </w:p>
    <w:p w:rsidR="00A25811" w:rsidRDefault="00A25811" w:rsidP="00A25811">
      <w:pPr>
        <w:pStyle w:val="Heading3"/>
      </w:pPr>
      <w:r>
        <w:t>Daily Scrumit</w:t>
      </w:r>
    </w:p>
    <w:p w:rsidR="00A25811" w:rsidRDefault="00A25811" w:rsidP="00A25811">
      <w:pPr>
        <w:pStyle w:val="SisennettyNormaali"/>
        <w:rPr>
          <w:b/>
        </w:rPr>
      </w:pPr>
      <w:r w:rsidRPr="00E97DF8">
        <w:rPr>
          <w:b/>
        </w:rPr>
        <w:t>Hyvää:</w:t>
      </w:r>
    </w:p>
    <w:p w:rsidR="00A25811" w:rsidRDefault="00A25811" w:rsidP="00A25811">
      <w:pPr>
        <w:pStyle w:val="SisennettyNormaali"/>
      </w:pPr>
      <w:r>
        <w:t>Pidimme scrum-palaverit aikataulujen mukaan, ja keskustelua saatiin aikaan ja kaikki pidettiin hyvin kartalla projektista.</w:t>
      </w:r>
    </w:p>
    <w:p w:rsidR="00A25811" w:rsidRPr="00E97DF8" w:rsidRDefault="00A25811" w:rsidP="00A25811">
      <w:pPr>
        <w:pStyle w:val="SisennettyNormaali"/>
      </w:pPr>
    </w:p>
    <w:p w:rsidR="00A25811" w:rsidRDefault="00A25811" w:rsidP="00A25811">
      <w:pPr>
        <w:pStyle w:val="SisennettyNormaali"/>
        <w:rPr>
          <w:b/>
        </w:rPr>
      </w:pPr>
      <w:r w:rsidRPr="00E97DF8">
        <w:rPr>
          <w:b/>
        </w:rPr>
        <w:t>Kehitettävää:</w:t>
      </w:r>
    </w:p>
    <w:p w:rsidR="00A25811" w:rsidRPr="0035295D" w:rsidRDefault="00A25811" w:rsidP="00A25811">
      <w:pPr>
        <w:pStyle w:val="SisennettyNormaali"/>
      </w:pPr>
      <w:r>
        <w:t>Keskustelut saattoivat hieman poiketa aiheesta.</w:t>
      </w:r>
    </w:p>
    <w:p w:rsidR="00A25811" w:rsidRPr="00E97DF8" w:rsidRDefault="00A25811" w:rsidP="00A25811">
      <w:pPr>
        <w:pStyle w:val="SisennettyNormaali"/>
        <w:rPr>
          <w:b/>
        </w:rPr>
      </w:pPr>
    </w:p>
    <w:p w:rsidR="00A25811" w:rsidRDefault="00A25811" w:rsidP="00A25811">
      <w:pPr>
        <w:pStyle w:val="SisennettyNormaali"/>
      </w:pPr>
      <w:r w:rsidRPr="00E97DF8">
        <w:rPr>
          <w:b/>
        </w:rPr>
        <w:t>Ratkaisu:</w:t>
      </w:r>
      <w:r>
        <w:tab/>
      </w:r>
    </w:p>
    <w:p w:rsidR="00A25811" w:rsidRDefault="00A25811" w:rsidP="00A25811">
      <w:pPr>
        <w:pStyle w:val="SisennettyNormaali"/>
      </w:pPr>
      <w:r>
        <w:t>Koitamme pitää keskustelut enemmän raiteilla.</w:t>
      </w:r>
    </w:p>
    <w:p w:rsidR="00A25811" w:rsidRDefault="004F33EB" w:rsidP="00A25811">
      <w:pPr>
        <w:pStyle w:val="Heading3"/>
      </w:pPr>
      <w:r>
        <w:t>Ryhmän toiminta</w:t>
      </w:r>
    </w:p>
    <w:p w:rsidR="00A25811" w:rsidRDefault="00A25811" w:rsidP="00A25811">
      <w:pPr>
        <w:pStyle w:val="SisennettyNormaali"/>
        <w:rPr>
          <w:b/>
        </w:rPr>
      </w:pPr>
      <w:r w:rsidRPr="00E97DF8">
        <w:rPr>
          <w:b/>
        </w:rPr>
        <w:t>Hyvää:</w:t>
      </w:r>
    </w:p>
    <w:p w:rsidR="00A25811" w:rsidRDefault="004F33EB" w:rsidP="00A25811">
      <w:pPr>
        <w:pStyle w:val="SisennettyNormaali"/>
      </w:pPr>
      <w:r>
        <w:t>Ryhmässä ei ollut draamaa</w:t>
      </w:r>
      <w:r w:rsidR="00A25811">
        <w:t>.</w:t>
      </w:r>
      <w:r>
        <w:t xml:space="preserve"> Kaikki ovat tullet toistensa kanssa toimeen ja kaikkien mielipiteitä on kuunneltu. </w:t>
      </w:r>
    </w:p>
    <w:p w:rsidR="00A25811" w:rsidRPr="00E97DF8" w:rsidRDefault="00A25811" w:rsidP="00A25811">
      <w:pPr>
        <w:pStyle w:val="SisennettyNormaali"/>
      </w:pPr>
    </w:p>
    <w:p w:rsidR="00A25811" w:rsidRDefault="00A25811" w:rsidP="00A25811">
      <w:pPr>
        <w:pStyle w:val="SisennettyNormaali"/>
        <w:rPr>
          <w:b/>
        </w:rPr>
      </w:pPr>
      <w:r w:rsidRPr="00E97DF8">
        <w:rPr>
          <w:b/>
        </w:rPr>
        <w:t>Kehitettävää:</w:t>
      </w:r>
    </w:p>
    <w:p w:rsidR="00A25811" w:rsidRPr="0035295D" w:rsidRDefault="004F33EB" w:rsidP="00A25811">
      <w:pPr>
        <w:pStyle w:val="SisennettyNormaali"/>
      </w:pPr>
      <w:r>
        <w:t>Keskitytään paremmin hommiin.</w:t>
      </w:r>
    </w:p>
    <w:p w:rsidR="00A25811" w:rsidRPr="00E97DF8" w:rsidRDefault="00A25811" w:rsidP="00A25811">
      <w:pPr>
        <w:pStyle w:val="SisennettyNormaali"/>
        <w:rPr>
          <w:b/>
        </w:rPr>
      </w:pPr>
    </w:p>
    <w:p w:rsidR="00A25811" w:rsidRDefault="00A25811" w:rsidP="00A25811">
      <w:pPr>
        <w:pStyle w:val="SisennettyNormaali"/>
      </w:pPr>
      <w:r w:rsidRPr="00E97DF8">
        <w:rPr>
          <w:b/>
        </w:rPr>
        <w:t>Ratkaisu:</w:t>
      </w:r>
      <w:r>
        <w:tab/>
      </w:r>
    </w:p>
    <w:p w:rsidR="00A25811" w:rsidRDefault="004F33EB" w:rsidP="00A25811">
      <w:pPr>
        <w:pStyle w:val="SisennettyNormaali"/>
      </w:pPr>
      <w:r>
        <w:t>Emme haahuile ympäri toimistoa turhaan.</w:t>
      </w:r>
    </w:p>
    <w:p w:rsidR="00405C2B" w:rsidRDefault="00405C2B" w:rsidP="00405C2B">
      <w:pPr>
        <w:pStyle w:val="Heading3"/>
      </w:pPr>
      <w:r>
        <w:t>Työkalut ja niiden käyttö</w:t>
      </w:r>
    </w:p>
    <w:p w:rsidR="00405C2B" w:rsidRDefault="00405C2B" w:rsidP="00405C2B">
      <w:pPr>
        <w:pStyle w:val="SisennettyNormaali"/>
        <w:rPr>
          <w:b/>
        </w:rPr>
      </w:pPr>
      <w:r w:rsidRPr="00E97DF8">
        <w:rPr>
          <w:b/>
        </w:rPr>
        <w:t>Hyvää:</w:t>
      </w:r>
    </w:p>
    <w:p w:rsidR="00405C2B" w:rsidRDefault="00405C2B" w:rsidP="00405C2B">
      <w:pPr>
        <w:pStyle w:val="SisennettyNormaali"/>
      </w:pPr>
      <w:r>
        <w:t>Tiedämme sovelluksen kehityksen kannalta työkalut.</w:t>
      </w:r>
      <w:r w:rsidR="00913A9B">
        <w:t xml:space="preserve"> Uusien mockup työkalujen opettelu meni sujuvasti.</w:t>
      </w:r>
    </w:p>
    <w:p w:rsidR="00405C2B" w:rsidRDefault="00405C2B" w:rsidP="00405C2B">
      <w:pPr>
        <w:pStyle w:val="SisennettyNormaali"/>
      </w:pPr>
    </w:p>
    <w:p w:rsidR="00405C2B" w:rsidRPr="00E97DF8" w:rsidRDefault="00405C2B" w:rsidP="00405C2B">
      <w:pPr>
        <w:pStyle w:val="SisennettyNormaali"/>
      </w:pPr>
    </w:p>
    <w:p w:rsidR="00405C2B" w:rsidRDefault="00405C2B" w:rsidP="00405C2B">
      <w:pPr>
        <w:pStyle w:val="SisennettyNormaali"/>
        <w:rPr>
          <w:b/>
        </w:rPr>
      </w:pPr>
      <w:r w:rsidRPr="00E97DF8">
        <w:rPr>
          <w:b/>
        </w:rPr>
        <w:t>Kehitettävää:</w:t>
      </w:r>
    </w:p>
    <w:p w:rsidR="00405C2B" w:rsidRPr="0035295D" w:rsidRDefault="00405C2B" w:rsidP="00405C2B">
      <w:pPr>
        <w:pStyle w:val="SisennettyNormaali"/>
      </w:pPr>
      <w:r>
        <w:t>Kaikki tiimin jäsenet eivät tiedä työkaluja.</w:t>
      </w:r>
    </w:p>
    <w:p w:rsidR="00405C2B" w:rsidRPr="00E97DF8" w:rsidRDefault="00405C2B" w:rsidP="00405C2B">
      <w:pPr>
        <w:pStyle w:val="SisennettyNormaali"/>
        <w:rPr>
          <w:b/>
        </w:rPr>
      </w:pPr>
    </w:p>
    <w:p w:rsidR="00405C2B" w:rsidRDefault="00405C2B" w:rsidP="00405C2B">
      <w:pPr>
        <w:pStyle w:val="SisennettyNormaali"/>
      </w:pPr>
      <w:r w:rsidRPr="00E97DF8">
        <w:rPr>
          <w:b/>
        </w:rPr>
        <w:t>Ratkaisu:</w:t>
      </w:r>
      <w:r>
        <w:tab/>
      </w:r>
    </w:p>
    <w:p w:rsidR="000A31E2" w:rsidRPr="00922FC8" w:rsidRDefault="00405C2B" w:rsidP="00022E25">
      <w:pPr>
        <w:pStyle w:val="SisennettyNormaali"/>
      </w:pPr>
      <w:r>
        <w:t>Pidämme tiimin sisäisen koulutuksen.</w:t>
      </w:r>
    </w:p>
    <w:p w:rsidR="0035295D" w:rsidRPr="00922FC8" w:rsidRDefault="0035295D" w:rsidP="00D41924">
      <w:pPr>
        <w:pStyle w:val="SisennettyNormaali"/>
      </w:pPr>
    </w:p>
    <w:p w:rsidR="007B2727" w:rsidRDefault="007B2727" w:rsidP="00D84C8F">
      <w:pPr>
        <w:pStyle w:val="Heading3"/>
      </w:pPr>
      <w:r>
        <w:t>Muut asiat</w:t>
      </w:r>
    </w:p>
    <w:p w:rsidR="00022E25" w:rsidRPr="00022E25" w:rsidRDefault="00022E25" w:rsidP="00022E25">
      <w:pPr>
        <w:pStyle w:val="SisennettyNormaali"/>
      </w:pPr>
      <w:r>
        <w:t>HLTP:seen tuli yllättävästi enemmän hommaa kuin olimme suunnitelleet.</w:t>
      </w:r>
    </w:p>
    <w:p w:rsidR="007B2727" w:rsidRDefault="007B2727" w:rsidP="00D84C8F">
      <w:pPr>
        <w:pStyle w:val="Heading3"/>
      </w:pPr>
      <w:r>
        <w:t>Seuraava kokous</w:t>
      </w:r>
    </w:p>
    <w:p w:rsidR="00785BBA" w:rsidRPr="00785BBA" w:rsidRDefault="00785BBA" w:rsidP="00785BBA">
      <w:pPr>
        <w:pStyle w:val="SisennettyNormaali"/>
      </w:pPr>
      <w:r>
        <w:t>Seuraavan sprintin</w:t>
      </w:r>
      <w:r w:rsidR="00AC3A23">
        <w:t xml:space="preserve"> lopussa 22.2</w:t>
      </w:r>
      <w:r>
        <w:t xml:space="preserve"> ja klo TBD</w:t>
      </w:r>
    </w:p>
    <w:p w:rsidR="007B2727" w:rsidRDefault="007B2727" w:rsidP="00D84C8F">
      <w:pPr>
        <w:pStyle w:val="Heading3"/>
      </w:pPr>
      <w:r>
        <w:t>Kokouksen päättäminen</w:t>
      </w:r>
    </w:p>
    <w:p w:rsidR="007B2727" w:rsidRDefault="007B2727">
      <w:pPr>
        <w:pStyle w:val="SisennettyNormaali"/>
      </w:pPr>
      <w:r>
        <w:t>Puheenjohtaja päätti kokouksen kl</w:t>
      </w:r>
      <w:r w:rsidR="00AC3A23">
        <w:t>o 12:47</w:t>
      </w:r>
      <w:bookmarkStart w:id="0" w:name="_GoBack"/>
      <w:bookmarkEnd w:id="0"/>
    </w:p>
    <w:p w:rsidR="007B2727" w:rsidRDefault="007B2727"/>
    <w:sectPr w:rsidR="007B2727">
      <w:headerReference w:type="default" r:id="rId7"/>
      <w:headerReference w:type="first" r:id="rId8"/>
      <w:footerReference w:type="first" r:id="rId9"/>
      <w:pgSz w:w="11907" w:h="16840" w:code="9"/>
      <w:pgMar w:top="2092" w:right="1134" w:bottom="1259" w:left="1298" w:header="709" w:footer="34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31E2" w:rsidRDefault="000A31E2">
      <w:r>
        <w:separator/>
      </w:r>
    </w:p>
  </w:endnote>
  <w:endnote w:type="continuationSeparator" w:id="0">
    <w:p w:rsidR="000A31E2" w:rsidRDefault="000A3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3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43"/>
      <w:gridCol w:w="3143"/>
      <w:gridCol w:w="3144"/>
    </w:tblGrid>
    <w:tr w:rsidR="000A31E2" w:rsidTr="00372E94">
      <w:tblPrEx>
        <w:tblCellMar>
          <w:top w:w="0" w:type="dxa"/>
          <w:bottom w:w="0" w:type="dxa"/>
        </w:tblCellMar>
      </w:tblPrEx>
      <w:trPr>
        <w:cantSplit/>
      </w:trPr>
      <w:tc>
        <w:tcPr>
          <w:tcW w:w="3143" w:type="dxa"/>
          <w:tcBorders>
            <w:top w:val="single" w:sz="4" w:space="0" w:color="auto"/>
          </w:tcBorders>
        </w:tcPr>
        <w:p w:rsidR="000A31E2" w:rsidRDefault="000A31E2" w:rsidP="00A42BED">
          <w:pPr>
            <w:pStyle w:val="Footer"/>
            <w:rPr>
              <w:i w:val="0"/>
              <w:sz w:val="16"/>
            </w:rPr>
          </w:pPr>
          <w:r>
            <w:rPr>
              <w:sz w:val="16"/>
            </w:rPr>
            <w:t>TIICORPORATE, Rajakatu 35, A-siipi, 1. kerros</w:t>
          </w:r>
        </w:p>
      </w:tc>
      <w:tc>
        <w:tcPr>
          <w:tcW w:w="3143" w:type="dxa"/>
          <w:tcBorders>
            <w:top w:val="single" w:sz="4" w:space="0" w:color="auto"/>
          </w:tcBorders>
        </w:tcPr>
        <w:p w:rsidR="000A31E2" w:rsidRDefault="000A31E2" w:rsidP="00372E94">
          <w:pPr>
            <w:pStyle w:val="Footer"/>
            <w:rPr>
              <w:sz w:val="16"/>
            </w:rPr>
          </w:pPr>
          <w:r>
            <w:rPr>
              <w:i w:val="0"/>
              <w:sz w:val="16"/>
            </w:rPr>
            <w:t>Osoite:</w:t>
          </w:r>
        </w:p>
        <w:p w:rsidR="000A31E2" w:rsidRDefault="000A31E2" w:rsidP="00372E94">
          <w:pPr>
            <w:pStyle w:val="Footer"/>
            <w:rPr>
              <w:sz w:val="16"/>
            </w:rPr>
          </w:pPr>
          <w:r>
            <w:rPr>
              <w:sz w:val="16"/>
            </w:rPr>
            <w:t>Tietojenkäsittelyn koulutusohjelma</w:t>
          </w:r>
          <w:r>
            <w:rPr>
              <w:sz w:val="16"/>
            </w:rPr>
            <w:br/>
          </w:r>
          <w:r>
            <w:rPr>
              <w:sz w:val="16"/>
            </w:rPr>
            <w:t>Ticorporate</w:t>
          </w:r>
        </w:p>
        <w:p w:rsidR="000A31E2" w:rsidRDefault="000A31E2" w:rsidP="00372E94">
          <w:pPr>
            <w:pStyle w:val="Footer"/>
            <w:rPr>
              <w:rFonts w:cs="Arial"/>
              <w:sz w:val="16"/>
            </w:rPr>
          </w:pPr>
          <w:r>
            <w:rPr>
              <w:sz w:val="16"/>
            </w:rPr>
            <w:t>Rajakatu 35</w:t>
          </w:r>
          <w:r>
            <w:rPr>
              <w:sz w:val="16"/>
            </w:rPr>
            <w:br/>
            <w:t>40200 JYVÄSKYLÄ</w:t>
          </w:r>
        </w:p>
      </w:tc>
      <w:tc>
        <w:tcPr>
          <w:tcW w:w="3144" w:type="dxa"/>
          <w:tcBorders>
            <w:top w:val="single" w:sz="4" w:space="0" w:color="auto"/>
          </w:tcBorders>
        </w:tcPr>
        <w:p w:rsidR="000A31E2" w:rsidRDefault="000A31E2" w:rsidP="00372E94">
          <w:pPr>
            <w:pStyle w:val="Footer"/>
            <w:rPr>
              <w:rFonts w:cs="Arial"/>
              <w:i w:val="0"/>
              <w:iCs/>
              <w:sz w:val="16"/>
            </w:rPr>
          </w:pPr>
          <w:r>
            <w:rPr>
              <w:rFonts w:cs="Arial"/>
              <w:i w:val="0"/>
              <w:iCs/>
              <w:sz w:val="16"/>
            </w:rPr>
            <w:t>Muut yhteystiedot:</w:t>
          </w:r>
        </w:p>
        <w:p w:rsidR="000A31E2" w:rsidRDefault="000A31E2" w:rsidP="00372E94">
          <w:pPr>
            <w:pStyle w:val="Footer"/>
            <w:tabs>
              <w:tab w:val="left" w:pos="780"/>
            </w:tabs>
            <w:rPr>
              <w:rFonts w:cs="Arial"/>
              <w:iCs/>
              <w:sz w:val="16"/>
            </w:rPr>
          </w:pPr>
          <w:r>
            <w:rPr>
              <w:rFonts w:cs="Arial"/>
              <w:i w:val="0"/>
              <w:iCs/>
              <w:sz w:val="16"/>
            </w:rPr>
            <w:t>E-mail:</w:t>
          </w:r>
          <w:r>
            <w:rPr>
              <w:rFonts w:cs="Arial"/>
              <w:i w:val="0"/>
              <w:iCs/>
              <w:sz w:val="16"/>
            </w:rPr>
            <w:tab/>
          </w:r>
          <w:r w:rsidRPr="005C77EC">
            <w:rPr>
              <w:sz w:val="16"/>
            </w:rPr>
            <w:t>etunimi</w:t>
          </w:r>
          <w:r w:rsidRPr="005C77EC">
            <w:rPr>
              <w:rFonts w:cs="Arial"/>
              <w:sz w:val="16"/>
            </w:rPr>
            <w:t>.sukun@</w:t>
          </w:r>
          <w:r>
            <w:rPr>
              <w:rFonts w:cs="Arial"/>
              <w:sz w:val="16"/>
            </w:rPr>
            <w:t>jamk</w:t>
          </w:r>
          <w:r w:rsidRPr="005C77EC">
            <w:rPr>
              <w:rFonts w:cs="Arial"/>
              <w:sz w:val="16"/>
            </w:rPr>
            <w:t>.fi</w:t>
          </w:r>
          <w:r w:rsidRPr="005C77EC">
            <w:rPr>
              <w:rFonts w:cs="Arial"/>
              <w:i w:val="0"/>
              <w:iCs/>
              <w:sz w:val="16"/>
            </w:rPr>
            <w:br/>
            <w:t xml:space="preserve">Internet: </w:t>
          </w:r>
          <w:hyperlink r:id="rId1" w:history="1">
            <w:r w:rsidRPr="00EB453E">
              <w:rPr>
                <w:rStyle w:val="Hyperlink"/>
                <w:rFonts w:cs="Arial"/>
                <w:iCs/>
                <w:sz w:val="16"/>
              </w:rPr>
              <w:t>http://blogit.jamk.fi/tiko</w:t>
            </w:r>
          </w:hyperlink>
        </w:p>
        <w:p w:rsidR="000A31E2" w:rsidRDefault="000A31E2" w:rsidP="00372E94">
          <w:pPr>
            <w:pStyle w:val="Footer"/>
            <w:tabs>
              <w:tab w:val="left" w:pos="780"/>
            </w:tabs>
            <w:rPr>
              <w:sz w:val="16"/>
            </w:rPr>
          </w:pPr>
        </w:p>
      </w:tc>
    </w:tr>
  </w:tbl>
  <w:p w:rsidR="000A31E2" w:rsidRDefault="000A31E2">
    <w:pPr>
      <w:pStyle w:val="Footer"/>
      <w:spacing w:line="20" w:lineRule="exact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31E2" w:rsidRDefault="000A31E2">
      <w:r>
        <w:separator/>
      </w:r>
    </w:p>
  </w:footnote>
  <w:footnote w:type="continuationSeparator" w:id="0">
    <w:p w:rsidR="000A31E2" w:rsidRDefault="000A3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31E2" w:rsidRDefault="000A31E2">
    <w:pPr>
      <w:pStyle w:val="Header"/>
    </w:pPr>
    <w:r>
      <w:rPr>
        <w:noProof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2.15pt;margin-top:-14.25pt;width:211.6pt;height:47.4pt;z-index:251657216">
          <v:imagedata r:id="rId1" o:title="info"/>
          <w10:wrap type="square"/>
        </v:shape>
      </w:pic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</w:t>
    </w:r>
    <w:r>
      <w:rPr>
        <w:rStyle w:val="PageNumber"/>
      </w:rPr>
      <w:t>(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)</w:t>
    </w:r>
  </w:p>
  <w:p w:rsidR="000A31E2" w:rsidRDefault="000A31E2">
    <w:pPr>
      <w:pStyle w:val="Header"/>
    </w:pPr>
    <w:r>
      <w:tab/>
    </w:r>
  </w:p>
  <w:p w:rsidR="000A31E2" w:rsidRDefault="000A31E2">
    <w:pPr>
      <w:pStyle w:val="Header"/>
      <w:tabs>
        <w:tab w:val="center" w:pos="2552"/>
      </w:tabs>
      <w:rPr>
        <w:lang w:val="sv-SE"/>
      </w:rPr>
    </w:pPr>
    <w:r>
      <w:rPr>
        <w:lang w:val="sv-SE"/>
      </w:rPr>
      <w:tab/>
      <w:t>Projektiopintojakso</w:t>
    </w:r>
    <w:r>
      <w:rPr>
        <w:lang w:val="sv-S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68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73"/>
      <w:gridCol w:w="3281"/>
      <w:gridCol w:w="1114"/>
    </w:tblGrid>
    <w:tr w:rsidR="000A31E2" w:rsidTr="00A42BED">
      <w:tblPrEx>
        <w:tblCellMar>
          <w:top w:w="0" w:type="dxa"/>
          <w:bottom w:w="0" w:type="dxa"/>
        </w:tblCellMar>
      </w:tblPrEx>
      <w:tc>
        <w:tcPr>
          <w:tcW w:w="5173" w:type="dxa"/>
        </w:tcPr>
        <w:p w:rsidR="000A31E2" w:rsidRDefault="000A31E2">
          <w:pPr>
            <w:pStyle w:val="Header"/>
            <w:tabs>
              <w:tab w:val="center" w:pos="2268"/>
            </w:tabs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Kuva 14" o:spid="_x0000_s2050" type="#_x0000_t75" style="position:absolute;margin-left:-36pt;margin-top:-11.85pt;width:165.7pt;height:48pt;z-index:251658240;visibility:visible">
                <v:imagedata r:id="rId1" o:title=""/>
              </v:shape>
            </w:pict>
          </w:r>
        </w:p>
      </w:tc>
      <w:tc>
        <w:tcPr>
          <w:tcW w:w="3281" w:type="dxa"/>
        </w:tcPr>
        <w:p w:rsidR="000A31E2" w:rsidRDefault="000A31E2" w:rsidP="00A42BED">
          <w:pPr>
            <w:pStyle w:val="Header"/>
          </w:pPr>
          <w:r>
            <w:t xml:space="preserve">PÖYTÄKIRJA </w:t>
          </w:r>
        </w:p>
        <w:p w:rsidR="000A31E2" w:rsidRDefault="000A31E2" w:rsidP="00A42BED">
          <w:pPr>
            <w:pStyle w:val="Header"/>
          </w:pPr>
          <w:r>
            <w:t>TICORPORATE/&lt;Projektin nimi&gt;</w:t>
          </w:r>
        </w:p>
        <w:p w:rsidR="000A31E2" w:rsidRDefault="000A31E2" w:rsidP="00A42BED">
          <w:pPr>
            <w:pStyle w:val="Header"/>
          </w:pPr>
          <w:r>
            <w:t xml:space="preserve">&lt;Päiväys&gt; </w:t>
          </w:r>
          <w:r>
            <w:rPr>
              <w:sz w:val="18"/>
            </w:rPr>
            <w:t xml:space="preserve"> </w:t>
          </w:r>
        </w:p>
      </w:tc>
      <w:tc>
        <w:tcPr>
          <w:tcW w:w="1114" w:type="dxa"/>
        </w:tcPr>
        <w:p w:rsidR="000A31E2" w:rsidRDefault="000A31E2">
          <w:pPr>
            <w:pStyle w:val="Header"/>
            <w:tabs>
              <w:tab w:val="clear" w:pos="5184"/>
              <w:tab w:val="clear" w:pos="9356"/>
            </w:tabs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(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)</w:t>
          </w:r>
        </w:p>
      </w:tc>
    </w:tr>
  </w:tbl>
  <w:p w:rsidR="000A31E2" w:rsidRDefault="000A31E2" w:rsidP="00A42B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1FF0"/>
    <w:multiLevelType w:val="hybridMultilevel"/>
    <w:tmpl w:val="DC0C7032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A4D51"/>
    <w:multiLevelType w:val="hybridMultilevel"/>
    <w:tmpl w:val="4B6A9A32"/>
    <w:lvl w:ilvl="0" w:tplc="0C7669B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445E0B"/>
    <w:multiLevelType w:val="hybridMultilevel"/>
    <w:tmpl w:val="2F68FB30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74855"/>
    <w:multiLevelType w:val="multilevel"/>
    <w:tmpl w:val="4B6A9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8719B0"/>
    <w:multiLevelType w:val="hybridMultilevel"/>
    <w:tmpl w:val="4882247C"/>
    <w:lvl w:ilvl="0" w:tplc="040B000F">
      <w:start w:val="1"/>
      <w:numFmt w:val="decimal"/>
      <w:lvlText w:val="%1."/>
      <w:lvlJc w:val="left"/>
      <w:pPr>
        <w:tabs>
          <w:tab w:val="num" w:pos="3735"/>
        </w:tabs>
        <w:ind w:left="3735" w:hanging="360"/>
      </w:pPr>
    </w:lvl>
    <w:lvl w:ilvl="1" w:tplc="040B0019" w:tentative="1">
      <w:start w:val="1"/>
      <w:numFmt w:val="lowerLetter"/>
      <w:lvlText w:val="%2."/>
      <w:lvlJc w:val="left"/>
      <w:pPr>
        <w:tabs>
          <w:tab w:val="num" w:pos="4455"/>
        </w:tabs>
        <w:ind w:left="4455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5175"/>
        </w:tabs>
        <w:ind w:left="5175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5895"/>
        </w:tabs>
        <w:ind w:left="5895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6615"/>
        </w:tabs>
        <w:ind w:left="6615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7335"/>
        </w:tabs>
        <w:ind w:left="7335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8055"/>
        </w:tabs>
        <w:ind w:left="8055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8775"/>
        </w:tabs>
        <w:ind w:left="8775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9495"/>
        </w:tabs>
        <w:ind w:left="9495" w:hanging="180"/>
      </w:pPr>
    </w:lvl>
  </w:abstractNum>
  <w:abstractNum w:abstractNumId="5" w15:restartNumberingAfterBreak="0">
    <w:nsid w:val="401F2994"/>
    <w:multiLevelType w:val="hybridMultilevel"/>
    <w:tmpl w:val="9132CA3C"/>
    <w:lvl w:ilvl="0" w:tplc="040B000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710"/>
        </w:tabs>
        <w:ind w:left="771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430"/>
        </w:tabs>
        <w:ind w:left="843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150"/>
        </w:tabs>
        <w:ind w:left="9150" w:hanging="360"/>
      </w:pPr>
      <w:rPr>
        <w:rFonts w:ascii="Wingdings" w:hAnsi="Wingdings" w:hint="default"/>
      </w:rPr>
    </w:lvl>
  </w:abstractNum>
  <w:abstractNum w:abstractNumId="6" w15:restartNumberingAfterBreak="0">
    <w:nsid w:val="421F741B"/>
    <w:multiLevelType w:val="hybridMultilevel"/>
    <w:tmpl w:val="0E182284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DAF54E6"/>
    <w:multiLevelType w:val="singleLevel"/>
    <w:tmpl w:val="62FCC8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8" w15:restartNumberingAfterBreak="0">
    <w:nsid w:val="608052B3"/>
    <w:multiLevelType w:val="hybridMultilevel"/>
    <w:tmpl w:val="CFA0BFB4"/>
    <w:lvl w:ilvl="0" w:tplc="040B0001">
      <w:start w:val="1"/>
      <w:numFmt w:val="bullet"/>
      <w:lvlText w:val=""/>
      <w:lvlJc w:val="left"/>
      <w:pPr>
        <w:tabs>
          <w:tab w:val="num" w:pos="3324"/>
        </w:tabs>
        <w:ind w:left="33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44"/>
        </w:tabs>
        <w:ind w:left="404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64"/>
        </w:tabs>
        <w:ind w:left="47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84"/>
        </w:tabs>
        <w:ind w:left="54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04"/>
        </w:tabs>
        <w:ind w:left="620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24"/>
        </w:tabs>
        <w:ind w:left="69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44"/>
        </w:tabs>
        <w:ind w:left="76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64"/>
        </w:tabs>
        <w:ind w:left="836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84"/>
        </w:tabs>
        <w:ind w:left="9084" w:hanging="360"/>
      </w:pPr>
      <w:rPr>
        <w:rFonts w:ascii="Wingdings" w:hAnsi="Wingdings" w:hint="default"/>
      </w:rPr>
    </w:lvl>
  </w:abstractNum>
  <w:abstractNum w:abstractNumId="9" w15:restartNumberingAfterBreak="0">
    <w:nsid w:val="6A603856"/>
    <w:multiLevelType w:val="hybridMultilevel"/>
    <w:tmpl w:val="054A3C36"/>
    <w:lvl w:ilvl="0" w:tplc="040B000F">
      <w:start w:val="1"/>
      <w:numFmt w:val="decimal"/>
      <w:lvlText w:val="%1."/>
      <w:lvlJc w:val="left"/>
      <w:pPr>
        <w:tabs>
          <w:tab w:val="num" w:pos="3315"/>
        </w:tabs>
        <w:ind w:left="3315" w:hanging="360"/>
      </w:pPr>
    </w:lvl>
    <w:lvl w:ilvl="1" w:tplc="040B0019" w:tentative="1">
      <w:start w:val="1"/>
      <w:numFmt w:val="lowerLetter"/>
      <w:lvlText w:val="%2."/>
      <w:lvlJc w:val="left"/>
      <w:pPr>
        <w:tabs>
          <w:tab w:val="num" w:pos="4035"/>
        </w:tabs>
        <w:ind w:left="4035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4755"/>
        </w:tabs>
        <w:ind w:left="4755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5475"/>
        </w:tabs>
        <w:ind w:left="5475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6195"/>
        </w:tabs>
        <w:ind w:left="6195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6915"/>
        </w:tabs>
        <w:ind w:left="6915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7635"/>
        </w:tabs>
        <w:ind w:left="7635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8355"/>
        </w:tabs>
        <w:ind w:left="8355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9075"/>
        </w:tabs>
        <w:ind w:left="9075" w:hanging="180"/>
      </w:pPr>
    </w:lvl>
  </w:abstractNum>
  <w:abstractNum w:abstractNumId="10" w15:restartNumberingAfterBreak="0">
    <w:nsid w:val="6EBC7C45"/>
    <w:multiLevelType w:val="hybridMultilevel"/>
    <w:tmpl w:val="897CF7F2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9686263"/>
    <w:multiLevelType w:val="hybridMultilevel"/>
    <w:tmpl w:val="520876D2"/>
    <w:lvl w:ilvl="0" w:tplc="040B000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35"/>
        </w:tabs>
        <w:ind w:left="763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55"/>
        </w:tabs>
        <w:ind w:left="8355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75"/>
        </w:tabs>
        <w:ind w:left="9075" w:hanging="360"/>
      </w:pPr>
      <w:rPr>
        <w:rFonts w:ascii="Wingdings" w:hAnsi="Wingdings" w:hint="default"/>
      </w:rPr>
    </w:lvl>
  </w:abstractNum>
  <w:abstractNum w:abstractNumId="12" w15:restartNumberingAfterBreak="0">
    <w:nsid w:val="7DDE1469"/>
    <w:multiLevelType w:val="hybridMultilevel"/>
    <w:tmpl w:val="8B5A983C"/>
    <w:lvl w:ilvl="0" w:tplc="040B0001">
      <w:start w:val="1"/>
      <w:numFmt w:val="bullet"/>
      <w:lvlText w:val=""/>
      <w:lvlJc w:val="left"/>
      <w:pPr>
        <w:tabs>
          <w:tab w:val="num" w:pos="3324"/>
        </w:tabs>
        <w:ind w:left="33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44"/>
        </w:tabs>
        <w:ind w:left="404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64"/>
        </w:tabs>
        <w:ind w:left="47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84"/>
        </w:tabs>
        <w:ind w:left="54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04"/>
        </w:tabs>
        <w:ind w:left="620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24"/>
        </w:tabs>
        <w:ind w:left="69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44"/>
        </w:tabs>
        <w:ind w:left="76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64"/>
        </w:tabs>
        <w:ind w:left="836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84"/>
        </w:tabs>
        <w:ind w:left="908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2"/>
  </w:num>
  <w:num w:numId="4">
    <w:abstractNumId w:val="8"/>
  </w:num>
  <w:num w:numId="5">
    <w:abstractNumId w:val="11"/>
  </w:num>
  <w:num w:numId="6">
    <w:abstractNumId w:val="9"/>
  </w:num>
  <w:num w:numId="7">
    <w:abstractNumId w:val="4"/>
  </w:num>
  <w:num w:numId="8">
    <w:abstractNumId w:val="10"/>
  </w:num>
  <w:num w:numId="9">
    <w:abstractNumId w:val="6"/>
  </w:num>
  <w:num w:numId="10">
    <w:abstractNumId w:val="2"/>
  </w:num>
  <w:num w:numId="11">
    <w:abstractNumId w:val="0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304"/>
  <w:hyphenationZone w:val="425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54A9"/>
    <w:rsid w:val="00022E25"/>
    <w:rsid w:val="000A31E2"/>
    <w:rsid w:val="000C54A9"/>
    <w:rsid w:val="001929D0"/>
    <w:rsid w:val="001A124F"/>
    <w:rsid w:val="00250ADE"/>
    <w:rsid w:val="002C0268"/>
    <w:rsid w:val="0035295D"/>
    <w:rsid w:val="00372E94"/>
    <w:rsid w:val="00405C2B"/>
    <w:rsid w:val="00415F94"/>
    <w:rsid w:val="00486890"/>
    <w:rsid w:val="00493BEF"/>
    <w:rsid w:val="004F33EB"/>
    <w:rsid w:val="006D7E3D"/>
    <w:rsid w:val="00723128"/>
    <w:rsid w:val="00785BBA"/>
    <w:rsid w:val="007B2727"/>
    <w:rsid w:val="007C211D"/>
    <w:rsid w:val="00812B91"/>
    <w:rsid w:val="00913A9B"/>
    <w:rsid w:val="00922FC8"/>
    <w:rsid w:val="00A25811"/>
    <w:rsid w:val="00A42BED"/>
    <w:rsid w:val="00AC3A23"/>
    <w:rsid w:val="00B24F3B"/>
    <w:rsid w:val="00C86550"/>
    <w:rsid w:val="00D41924"/>
    <w:rsid w:val="00D46A0A"/>
    <w:rsid w:val="00D84C8F"/>
    <w:rsid w:val="00D956EF"/>
    <w:rsid w:val="00DA7C7A"/>
    <w:rsid w:val="00E406CB"/>
    <w:rsid w:val="00E44BA1"/>
    <w:rsid w:val="00E97DF8"/>
    <w:rsid w:val="00EE043B"/>
    <w:rsid w:val="00F405AF"/>
    <w:rsid w:val="00FC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52B7C1F8"/>
  <w14:defaultImageDpi w14:val="300"/>
  <w15:chartTrackingRefBased/>
  <w15:docId w15:val="{6FAC6FB3-946B-41EA-9442-7723237E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utoRedefine/>
    <w:qFormat/>
    <w:rPr>
      <w:sz w:val="24"/>
      <w:szCs w:val="24"/>
      <w:lang w:val="fi-FI" w:eastAsia="fi-FI"/>
    </w:rPr>
  </w:style>
  <w:style w:type="paragraph" w:styleId="Heading1">
    <w:name w:val="heading 1"/>
    <w:basedOn w:val="Normal"/>
    <w:next w:val="Normal"/>
    <w:qFormat/>
    <w:pPr>
      <w:keepNext/>
      <w:keepLines/>
      <w:overflowPunct w:val="0"/>
      <w:autoSpaceDE w:val="0"/>
      <w:autoSpaceDN w:val="0"/>
      <w:adjustRightInd w:val="0"/>
      <w:spacing w:before="360" w:after="120" w:line="360" w:lineRule="atLeast"/>
      <w:textAlignment w:val="baseline"/>
      <w:outlineLvl w:val="0"/>
    </w:pPr>
    <w:rPr>
      <w:rFonts w:ascii="Arial" w:hAnsi="Arial"/>
      <w:b/>
      <w:caps/>
      <w:sz w:val="28"/>
      <w:szCs w:val="20"/>
    </w:rPr>
  </w:style>
  <w:style w:type="paragraph" w:styleId="Heading3">
    <w:name w:val="heading 3"/>
    <w:basedOn w:val="Normal"/>
    <w:next w:val="SisennettyNormaali"/>
    <w:autoRedefine/>
    <w:qFormat/>
    <w:rsid w:val="00D84C8F"/>
    <w:pPr>
      <w:keepNext/>
      <w:numPr>
        <w:numId w:val="12"/>
      </w:numPr>
      <w:overflowPunct w:val="0"/>
      <w:autoSpaceDE w:val="0"/>
      <w:autoSpaceDN w:val="0"/>
      <w:adjustRightInd w:val="0"/>
      <w:spacing w:before="240" w:after="120" w:line="240" w:lineRule="atLeast"/>
      <w:ind w:left="714" w:hanging="357"/>
      <w:textAlignment w:val="baseline"/>
      <w:outlineLvl w:val="2"/>
    </w:pPr>
    <w:rPr>
      <w:rFonts w:ascii="Garamond" w:hAnsi="Garamond"/>
      <w:b/>
      <w:szCs w:val="20"/>
    </w:rPr>
  </w:style>
  <w:style w:type="paragraph" w:styleId="Heading4">
    <w:name w:val="heading 4"/>
    <w:basedOn w:val="Normal"/>
    <w:next w:val="Normal"/>
    <w:qFormat/>
    <w:pPr>
      <w:keepNext/>
      <w:overflowPunct w:val="0"/>
      <w:autoSpaceDE w:val="0"/>
      <w:autoSpaceDN w:val="0"/>
      <w:adjustRightInd w:val="0"/>
      <w:spacing w:after="120" w:line="240" w:lineRule="atLeast"/>
      <w:textAlignment w:val="baseline"/>
      <w:outlineLvl w:val="3"/>
    </w:pPr>
    <w:rPr>
      <w:rFonts w:ascii="Garamond" w:hAnsi="Garamond"/>
      <w:b/>
      <w:bCs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left" w:pos="5184"/>
        <w:tab w:val="right" w:pos="9356"/>
      </w:tabs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rFonts w:ascii="Arial" w:hAnsi="Arial"/>
      <w:sz w:val="22"/>
      <w:szCs w:val="20"/>
    </w:rPr>
  </w:style>
  <w:style w:type="paragraph" w:styleId="Footer">
    <w:name w:val="footer"/>
    <w:basedOn w:val="Normal"/>
    <w:pPr>
      <w:tabs>
        <w:tab w:val="center" w:pos="4536"/>
        <w:tab w:val="right" w:pos="9356"/>
      </w:tabs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Arial" w:hAnsi="Arial"/>
      <w:i/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Indent3">
    <w:name w:val="Body Text Indent 3"/>
    <w:basedOn w:val="Normal"/>
    <w:pPr>
      <w:spacing w:after="120"/>
      <w:ind w:left="2549"/>
      <w:jc w:val="both"/>
    </w:pPr>
    <w:rPr>
      <w:szCs w:val="20"/>
      <w:lang w:val="en-GB"/>
    </w:rPr>
  </w:style>
  <w:style w:type="paragraph" w:styleId="BodyTextIndent">
    <w:name w:val="Body Text Indent"/>
    <w:basedOn w:val="Normal"/>
    <w:pPr>
      <w:ind w:left="2604"/>
    </w:pPr>
  </w:style>
  <w:style w:type="paragraph" w:styleId="BodyTextIndent2">
    <w:name w:val="Body Text Indent 2"/>
    <w:basedOn w:val="Normal"/>
    <w:pPr>
      <w:ind w:left="2604" w:firstLine="6"/>
    </w:pPr>
  </w:style>
  <w:style w:type="paragraph" w:customStyle="1" w:styleId="Tableheader">
    <w:name w:val="Table header"/>
    <w:basedOn w:val="Tablecontents"/>
    <w:rPr>
      <w:b/>
    </w:rPr>
  </w:style>
  <w:style w:type="paragraph" w:customStyle="1" w:styleId="Tablecontents">
    <w:name w:val="Table contents"/>
    <w:basedOn w:val="Normal"/>
    <w:pPr>
      <w:spacing w:before="20" w:after="20"/>
    </w:pPr>
    <w:rPr>
      <w:rFonts w:ascii="Verdana" w:hAnsi="Verdana"/>
      <w:sz w:val="16"/>
      <w:szCs w:val="16"/>
      <w:lang w:val="en-US" w:eastAsia="en-US"/>
    </w:rPr>
  </w:style>
  <w:style w:type="paragraph" w:customStyle="1" w:styleId="Tablenote">
    <w:name w:val="Table note"/>
    <w:basedOn w:val="Tablecontents"/>
    <w:rPr>
      <w:i/>
      <w:color w:val="0000FF"/>
    </w:rPr>
  </w:style>
  <w:style w:type="paragraph" w:customStyle="1" w:styleId="SisennettyNormaali">
    <w:name w:val="Sisennetty_Normaali"/>
    <w:basedOn w:val="Normal"/>
    <w:pPr>
      <w:ind w:left="1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blogit.jamk.fi/tik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IT-Projekti\Mallit\projekt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projekti.dot</Template>
  <TotalTime>21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VIIKKOPALAVERIPÖYTÄKIRJA</vt:lpstr>
      <vt:lpstr>VIIKKOPALAVERIPÖYTÄKIRJA</vt:lpstr>
    </vt:vector>
  </TitlesOfParts>
  <Company>JAMK/Tiko</Company>
  <LinksUpToDate>false</LinksUpToDate>
  <CharactersWithSpaces>2235</CharactersWithSpaces>
  <SharedDoc>false</SharedDoc>
  <HLinks>
    <vt:vector size="12" baseType="variant">
      <vt:variant>
        <vt:i4>2359337</vt:i4>
      </vt:variant>
      <vt:variant>
        <vt:i4>12</vt:i4>
      </vt:variant>
      <vt:variant>
        <vt:i4>0</vt:i4>
      </vt:variant>
      <vt:variant>
        <vt:i4>5</vt:i4>
      </vt:variant>
      <vt:variant>
        <vt:lpwstr>http://blogit.jamk.fi/tiko</vt:lpwstr>
      </vt:variant>
      <vt:variant>
        <vt:lpwstr/>
      </vt:variant>
      <vt:variant>
        <vt:i4>65551</vt:i4>
      </vt:variant>
      <vt:variant>
        <vt:i4>-1</vt:i4>
      </vt:variant>
      <vt:variant>
        <vt:i4>2049</vt:i4>
      </vt:variant>
      <vt:variant>
        <vt:i4>1</vt:i4>
      </vt:variant>
      <vt:variant>
        <vt:lpwstr>info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VIIKKOPALAVERIPÖYTÄKIRJA</dc:title>
  <dc:subject/>
  <dc:creator>Niko Kiviaho</dc:creator>
  <cp:keywords/>
  <dc:description/>
  <cp:lastModifiedBy>Pollari Miika</cp:lastModifiedBy>
  <cp:revision>17</cp:revision>
  <cp:lastPrinted>1601-01-01T00:00:00Z</cp:lastPrinted>
  <dcterms:created xsi:type="dcterms:W3CDTF">2019-02-11T10:26:00Z</dcterms:created>
  <dcterms:modified xsi:type="dcterms:W3CDTF">2019-02-11T10:47:00Z</dcterms:modified>
</cp:coreProperties>
</file>