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5B" w:rsidRDefault="006F005B" w:rsidP="006F005B">
      <w:pPr>
        <w:pStyle w:val="Otsikko1"/>
      </w:pPr>
      <w:r>
        <w:t xml:space="preserve">VIIKKOPALAVERI </w:t>
      </w:r>
      <w:r w:rsidR="00AF1AF5">
        <w:t>12</w:t>
      </w:r>
    </w:p>
    <w:p w:rsidR="006F005B" w:rsidRDefault="006F005B" w:rsidP="006F005B"/>
    <w:p w:rsidR="006F005B" w:rsidRDefault="006F005B" w:rsidP="006F005B">
      <w:r>
        <w:rPr>
          <w:b/>
        </w:rPr>
        <w:t>Aika</w:t>
      </w:r>
      <w:r>
        <w:rPr>
          <w:b/>
        </w:rPr>
        <w:tab/>
      </w:r>
      <w:proofErr w:type="gramStart"/>
      <w:r w:rsidR="001462DA">
        <w:rPr>
          <w:b/>
        </w:rPr>
        <w:t>Tiistai</w:t>
      </w:r>
      <w:proofErr w:type="gramEnd"/>
      <w:r w:rsidR="001462DA">
        <w:rPr>
          <w:b/>
        </w:rPr>
        <w:t xml:space="preserve"> 26.3.2019 </w:t>
      </w:r>
      <w:r w:rsidR="001462DA">
        <w:t>10:15-</w:t>
      </w:r>
      <w:bookmarkStart w:id="0" w:name="_GoBack"/>
      <w:r w:rsidR="00E627F4" w:rsidRPr="00E627F4">
        <w:t>10:30</w:t>
      </w:r>
      <w:bookmarkEnd w:id="0"/>
      <w:r>
        <w:rPr>
          <w:b/>
        </w:rPr>
        <w:tab/>
      </w:r>
    </w:p>
    <w:p w:rsidR="006F005B" w:rsidRDefault="006F005B" w:rsidP="006F005B">
      <w:r>
        <w:rPr>
          <w:b/>
        </w:rPr>
        <w:t>Paikka</w:t>
      </w:r>
      <w:r>
        <w:rPr>
          <w:b/>
        </w:rPr>
        <w:tab/>
      </w:r>
      <w:r>
        <w:t xml:space="preserve">Rajakatu 35, </w:t>
      </w:r>
      <w:r w:rsidR="0059139C">
        <w:t>AP03</w:t>
      </w:r>
      <w:r>
        <w:t>&gt;</w:t>
      </w:r>
    </w:p>
    <w:p w:rsidR="006F005B" w:rsidRDefault="006F005B" w:rsidP="006F005B">
      <w:r>
        <w:rPr>
          <w:b/>
        </w:rPr>
        <w:t>Läsnä</w:t>
      </w:r>
      <w:r>
        <w:tab/>
      </w:r>
      <w:proofErr w:type="spellStart"/>
      <w:r w:rsidR="0059139C">
        <w:t>Sarlin</w:t>
      </w:r>
      <w:proofErr w:type="spellEnd"/>
      <w:r w:rsidR="0059139C">
        <w:t xml:space="preserve"> Santtu</w:t>
      </w:r>
      <w:r>
        <w:tab/>
      </w:r>
      <w:r w:rsidR="0059139C">
        <w:tab/>
      </w:r>
      <w:r>
        <w:tab/>
        <w:t>pj.</w:t>
      </w:r>
    </w:p>
    <w:p w:rsidR="0059139C" w:rsidRDefault="006F005B" w:rsidP="006F005B">
      <w:r>
        <w:tab/>
      </w:r>
      <w:r w:rsidR="001462DA">
        <w:t>Poutanen Mikko</w:t>
      </w:r>
      <w:r w:rsidR="0059139C">
        <w:tab/>
      </w:r>
      <w:r>
        <w:tab/>
        <w:t>sihteeri</w:t>
      </w:r>
    </w:p>
    <w:p w:rsidR="001462DA" w:rsidRDefault="001462DA" w:rsidP="006F005B">
      <w:r>
        <w:tab/>
        <w:t>Hannukainen Mikko</w:t>
      </w:r>
      <w:r>
        <w:tab/>
      </w:r>
      <w:r>
        <w:tab/>
        <w:t>Poissa</w:t>
      </w:r>
    </w:p>
    <w:p w:rsidR="001462DA" w:rsidRDefault="001462DA" w:rsidP="006F005B">
      <w:r>
        <w:tab/>
      </w:r>
      <w:r>
        <w:t>Pollari Miika</w:t>
      </w:r>
    </w:p>
    <w:p w:rsidR="006F005B" w:rsidRDefault="0059139C" w:rsidP="006F005B">
      <w:r>
        <w:tab/>
      </w:r>
      <w:r w:rsidR="006F005B">
        <w:tab/>
      </w:r>
      <w:r w:rsidR="006F005B">
        <w:tab/>
      </w:r>
    </w:p>
    <w:p w:rsidR="006F005B" w:rsidRDefault="006F005B" w:rsidP="006F005B">
      <w:r>
        <w:tab/>
      </w:r>
    </w:p>
    <w:p w:rsidR="006F005B" w:rsidRDefault="006F005B" w:rsidP="006F005B">
      <w:pPr>
        <w:pStyle w:val="Otsikko3"/>
        <w:numPr>
          <w:ilvl w:val="0"/>
          <w:numId w:val="8"/>
        </w:numPr>
      </w:pPr>
      <w:r>
        <w:t>Kokouksen avaus</w:t>
      </w:r>
      <w:r>
        <w:tab/>
      </w:r>
    </w:p>
    <w:p w:rsidR="006F005B" w:rsidRDefault="006F005B" w:rsidP="006F005B">
      <w:pPr>
        <w:pStyle w:val="SisennettyNormaali"/>
      </w:pPr>
      <w:r>
        <w:t xml:space="preserve">SM avasi kokouksen klo </w:t>
      </w:r>
      <w:r w:rsidR="0059139C">
        <w:t>10:</w:t>
      </w:r>
      <w:r w:rsidR="001462DA">
        <w:t>20</w:t>
      </w:r>
    </w:p>
    <w:p w:rsidR="006F005B" w:rsidRDefault="006F005B" w:rsidP="006F005B">
      <w:pPr>
        <w:pStyle w:val="Otsikko3"/>
        <w:numPr>
          <w:ilvl w:val="0"/>
          <w:numId w:val="8"/>
        </w:numPr>
      </w:pPr>
      <w:r>
        <w:t>Tilannekatsaus</w:t>
      </w:r>
      <w:r>
        <w:tab/>
      </w:r>
    </w:p>
    <w:p w:rsidR="006F005B" w:rsidRDefault="008A0541" w:rsidP="006F005B">
      <w:pPr>
        <w:pStyle w:val="SisennettyNormaali"/>
      </w:pPr>
      <w:r>
        <w:t xml:space="preserve">Sprintin ensimmäinen viikko edennyt hyvin. Tietokanta on pystytetty ja toiminnassa vision mukaisesti. Kaavio näkymä on aluillaan. </w:t>
      </w:r>
      <w:proofErr w:type="spellStart"/>
      <w:r w:rsidR="00934543">
        <w:t>Wordpress</w:t>
      </w:r>
      <w:proofErr w:type="spellEnd"/>
      <w:r w:rsidR="00934543">
        <w:t xml:space="preserve"> teeman pohja on valmis ja teeman tekeminen on aloitettu.</w:t>
      </w:r>
    </w:p>
    <w:p w:rsidR="006F005B" w:rsidRDefault="006F005B" w:rsidP="006F005B">
      <w:pPr>
        <w:pStyle w:val="Otsikko3"/>
        <w:numPr>
          <w:ilvl w:val="0"/>
          <w:numId w:val="8"/>
        </w:numPr>
      </w:pPr>
      <w:r>
        <w:t>Edellinen viikko</w:t>
      </w:r>
      <w:r>
        <w:tab/>
      </w:r>
    </w:p>
    <w:p w:rsidR="006748DF" w:rsidRDefault="006748DF" w:rsidP="006F005B">
      <w:pPr>
        <w:pStyle w:val="SisennettyNormaali"/>
      </w:pPr>
    </w:p>
    <w:p w:rsidR="006F005B" w:rsidRDefault="006F005B" w:rsidP="006F005B">
      <w:pPr>
        <w:pStyle w:val="SisennettyNormaali"/>
      </w:pPr>
    </w:p>
    <w:tbl>
      <w:tblPr>
        <w:tblW w:w="807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5580"/>
        <w:gridCol w:w="1080"/>
      </w:tblGrid>
      <w:tr w:rsidR="006F005B" w:rsidTr="00B97B85">
        <w:trPr>
          <w:cantSplit/>
          <w:trHeight w:val="2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Työn</w:t>
            </w:r>
            <w:proofErr w:type="spellEnd"/>
            <w:r>
              <w:t xml:space="preserve"> </w:t>
            </w:r>
            <w:proofErr w:type="spellStart"/>
            <w:r>
              <w:t>kuvaus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Tunnit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748DF" w:rsidP="00B97B85">
            <w:pPr>
              <w:pStyle w:val="Tablecontents"/>
            </w:pPr>
            <w:r>
              <w:t>Miika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66C00" w:rsidRPr="00F42FF0" w:rsidRDefault="00633A76" w:rsidP="006748DF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Graaffisen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näkymän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kehitys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748DF" w:rsidRPr="00F42FF0" w:rsidRDefault="00633A76" w:rsidP="00B97B85">
            <w:pPr>
              <w:pStyle w:val="Tablecontents"/>
              <w:rPr>
                <w:iCs/>
              </w:rPr>
            </w:pPr>
            <w:r>
              <w:rPr>
                <w:iCs/>
              </w:rPr>
              <w:t>25,49 h</w:t>
            </w: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748DF" w:rsidP="00B97B85">
            <w:pPr>
              <w:pStyle w:val="Tablecontents"/>
            </w:pPr>
            <w:proofErr w:type="spellStart"/>
            <w:r>
              <w:t>Santtu</w:t>
            </w:r>
            <w:proofErr w:type="spellEnd"/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66C00" w:rsidRPr="00F42FF0" w:rsidRDefault="00966069" w:rsidP="00B97B85">
            <w:pPr>
              <w:pStyle w:val="Tablecontents"/>
            </w:pPr>
            <w:proofErr w:type="spellStart"/>
            <w:r>
              <w:t>Tietokannan</w:t>
            </w:r>
            <w:proofErr w:type="spellEnd"/>
            <w:r>
              <w:t xml:space="preserve"> </w:t>
            </w:r>
            <w:proofErr w:type="spellStart"/>
            <w:r>
              <w:t>käyttöönottoa</w:t>
            </w:r>
            <w:proofErr w:type="spellEnd"/>
            <w:r>
              <w:t xml:space="preserve"> ja </w:t>
            </w:r>
            <w:proofErr w:type="spellStart"/>
            <w:r>
              <w:t>sovelluksen</w:t>
            </w:r>
            <w:proofErr w:type="spellEnd"/>
            <w:r>
              <w:t xml:space="preserve"> </w:t>
            </w:r>
            <w:proofErr w:type="spellStart"/>
            <w:r>
              <w:t>toiminnallisuuden</w:t>
            </w:r>
            <w:proofErr w:type="spellEnd"/>
            <w:r>
              <w:t xml:space="preserve"> </w:t>
            </w:r>
            <w:proofErr w:type="spellStart"/>
            <w:r>
              <w:t>kehitystä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966069" w:rsidP="00B97B85">
            <w:pPr>
              <w:pStyle w:val="Tablecontents"/>
            </w:pPr>
            <w:r>
              <w:t>30,33 h</w:t>
            </w: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r>
              <w:t>Poutane</w:t>
            </w:r>
            <w:r w:rsidR="00633A76">
              <w:t>n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WordPressi</w:t>
            </w:r>
            <w:r w:rsidR="00966069">
              <w:t>n</w:t>
            </w:r>
            <w:proofErr w:type="spellEnd"/>
            <w:r w:rsidR="00966069">
              <w:t xml:space="preserve"> </w:t>
            </w:r>
            <w:proofErr w:type="spellStart"/>
            <w:r w:rsidR="00966069">
              <w:t>oman</w:t>
            </w:r>
            <w:proofErr w:type="spellEnd"/>
            <w:r w:rsidR="00966069">
              <w:t xml:space="preserve"> </w:t>
            </w:r>
            <w:proofErr w:type="spellStart"/>
            <w:r w:rsidR="00966069">
              <w:t>teeman</w:t>
            </w:r>
            <w:proofErr w:type="spellEnd"/>
            <w:r w:rsidR="00966069">
              <w:t xml:space="preserve"> </w:t>
            </w:r>
            <w:proofErr w:type="spellStart"/>
            <w:r w:rsidR="00966069">
              <w:t>aloittaminen</w:t>
            </w:r>
            <w:proofErr w:type="spellEnd"/>
            <w:r w:rsidR="00966069">
              <w:t xml:space="preserve">. </w:t>
            </w:r>
            <w:proofErr w:type="spellStart"/>
            <w:r w:rsidR="00966069">
              <w:t>Hissipuheen</w:t>
            </w:r>
            <w:proofErr w:type="spellEnd"/>
            <w:r w:rsidR="00966069">
              <w:t xml:space="preserve"> </w:t>
            </w:r>
            <w:proofErr w:type="spellStart"/>
            <w:r w:rsidR="00966069">
              <w:t>tekeminen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Default="00966069" w:rsidP="00B97B85">
            <w:pPr>
              <w:pStyle w:val="Tablecontents"/>
            </w:pPr>
            <w:r>
              <w:t>21,76h</w:t>
            </w:r>
          </w:p>
          <w:p w:rsidR="00966069" w:rsidRPr="00F42FF0" w:rsidRDefault="00966069" w:rsidP="00B97B85">
            <w:pPr>
              <w:pStyle w:val="Tablecontents"/>
            </w:pPr>
            <w:r>
              <w:t xml:space="preserve">1 </w:t>
            </w:r>
            <w:proofErr w:type="spellStart"/>
            <w:r>
              <w:t>vapaa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Hannukaine</w:t>
            </w:r>
            <w:r w:rsidR="00966069">
              <w:t>n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66C00" w:rsidRPr="00F42FF0" w:rsidRDefault="00966069" w:rsidP="00B97B85">
            <w:pPr>
              <w:pStyle w:val="Tablecontents"/>
            </w:pPr>
            <w:proofErr w:type="spellStart"/>
            <w:r>
              <w:t>Tietokannan</w:t>
            </w:r>
            <w:proofErr w:type="spellEnd"/>
            <w:r>
              <w:t xml:space="preserve"> </w:t>
            </w:r>
            <w:proofErr w:type="spellStart"/>
            <w:r>
              <w:t>käyttöönottoa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966069" w:rsidP="00B97B85">
            <w:pPr>
              <w:pStyle w:val="Tablecontents"/>
            </w:pPr>
            <w:r>
              <w:t>32,5 h</w:t>
            </w: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</w:tbl>
    <w:p w:rsidR="006F005B" w:rsidRDefault="006F005B" w:rsidP="006F005B">
      <w:pPr>
        <w:pStyle w:val="SisennettyNormaali"/>
      </w:pPr>
    </w:p>
    <w:p w:rsidR="006F005B" w:rsidRDefault="006F005B" w:rsidP="006F005B">
      <w:pPr>
        <w:pStyle w:val="SisennettyNormaali"/>
      </w:pPr>
    </w:p>
    <w:p w:rsidR="006F005B" w:rsidRDefault="006F005B" w:rsidP="006F005B">
      <w:pPr>
        <w:pStyle w:val="Otsikko3"/>
        <w:numPr>
          <w:ilvl w:val="0"/>
          <w:numId w:val="8"/>
        </w:numPr>
      </w:pPr>
      <w:r>
        <w:t>Seuraava viikko</w:t>
      </w:r>
      <w:r>
        <w:tab/>
      </w:r>
    </w:p>
    <w:p w:rsidR="006F005B" w:rsidRDefault="006F005B" w:rsidP="006F005B">
      <w:pPr>
        <w:pStyle w:val="SisennettyNormaali"/>
      </w:pPr>
    </w:p>
    <w:p w:rsidR="00D66C00" w:rsidRDefault="00D66C00" w:rsidP="006F005B">
      <w:pPr>
        <w:pStyle w:val="SisennettyNormaali"/>
      </w:pPr>
    </w:p>
    <w:p w:rsidR="00D66C00" w:rsidRDefault="00D66C00" w:rsidP="006F005B">
      <w:pPr>
        <w:pStyle w:val="SisennettyNormaali"/>
      </w:pPr>
    </w:p>
    <w:p w:rsidR="00D66C00" w:rsidRDefault="00D66C00" w:rsidP="006F005B">
      <w:pPr>
        <w:pStyle w:val="SisennettyNormaali"/>
      </w:pPr>
    </w:p>
    <w:tbl>
      <w:tblPr>
        <w:tblW w:w="808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6667"/>
      </w:tblGrid>
      <w:tr w:rsidR="006F005B" w:rsidTr="00B97B85">
        <w:trPr>
          <w:cantSplit/>
          <w:trHeight w:val="21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Työntekijä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6F005B" w:rsidRDefault="006F005B" w:rsidP="00B97B85">
            <w:pPr>
              <w:pStyle w:val="Tableheader"/>
            </w:pPr>
            <w:proofErr w:type="spellStart"/>
            <w:r>
              <w:t>Tehtävä</w:t>
            </w:r>
            <w:proofErr w:type="spellEnd"/>
            <w:r>
              <w:t xml:space="preserve"> </w:t>
            </w:r>
            <w:proofErr w:type="spellStart"/>
            <w:r>
              <w:t>työ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r>
              <w:t>Miika</w:t>
            </w:r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D66C00">
            <w:pPr>
              <w:pStyle w:val="Tablecontents"/>
              <w:rPr>
                <w:iCs/>
              </w:rPr>
            </w:pPr>
            <w:proofErr w:type="spellStart"/>
            <w:r>
              <w:rPr>
                <w:iCs/>
              </w:rPr>
              <w:t>Graafinäkymää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Santtu</w:t>
            </w:r>
            <w:proofErr w:type="spellEnd"/>
          </w:p>
        </w:tc>
        <w:tc>
          <w:tcPr>
            <w:tcW w:w="6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01290F" w:rsidP="00B97B85">
            <w:pPr>
              <w:pStyle w:val="Tablecontents"/>
            </w:pPr>
            <w:proofErr w:type="spellStart"/>
            <w:r>
              <w:t>Graaffinäkymää</w:t>
            </w:r>
            <w:proofErr w:type="spellEnd"/>
          </w:p>
        </w:tc>
      </w:tr>
      <w:tr w:rsidR="006F005B" w:rsidTr="00464D46">
        <w:trPr>
          <w:cantSplit/>
          <w:trHeight w:val="27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lastRenderedPageBreak/>
              <w:t>Poutane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WordPressiä</w:t>
            </w:r>
            <w:proofErr w:type="spellEnd"/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D66C00" w:rsidP="00B97B85">
            <w:pPr>
              <w:pStyle w:val="Tablecontents"/>
            </w:pPr>
            <w:proofErr w:type="spellStart"/>
            <w:r>
              <w:t>Hannukaine</w:t>
            </w:r>
            <w:proofErr w:type="spellEnd"/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464D46" w:rsidP="00B97B85">
            <w:pPr>
              <w:pStyle w:val="Tablecontents"/>
            </w:pPr>
            <w:proofErr w:type="spellStart"/>
            <w:r>
              <w:t>Graaffinäkymää</w:t>
            </w:r>
            <w:proofErr w:type="spellEnd"/>
            <w:r>
              <w:t xml:space="preserve"> (</w:t>
            </w:r>
            <w:proofErr w:type="spellStart"/>
            <w:r>
              <w:t>testi</w:t>
            </w:r>
            <w:proofErr w:type="spellEnd"/>
            <w:r>
              <w:t>?)</w:t>
            </w: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  <w:tr w:rsidR="006F005B" w:rsidTr="00B97B85">
        <w:trPr>
          <w:cantSplit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  <w:tc>
          <w:tcPr>
            <w:tcW w:w="6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05B" w:rsidRPr="00F42FF0" w:rsidRDefault="006F005B" w:rsidP="00B97B85">
            <w:pPr>
              <w:pStyle w:val="Tablecontents"/>
            </w:pPr>
          </w:p>
        </w:tc>
      </w:tr>
    </w:tbl>
    <w:p w:rsidR="00D66C00" w:rsidRDefault="00D66C00" w:rsidP="00D66C00">
      <w:pPr>
        <w:pStyle w:val="Otsikko3"/>
        <w:numPr>
          <w:ilvl w:val="0"/>
          <w:numId w:val="8"/>
        </w:numPr>
        <w:overflowPunct/>
        <w:autoSpaceDE/>
        <w:autoSpaceDN/>
        <w:adjustRightInd/>
      </w:pPr>
      <w:r>
        <w:t>Riskit</w:t>
      </w:r>
      <w:r>
        <w:tab/>
      </w:r>
    </w:p>
    <w:p w:rsidR="00D66C00" w:rsidRDefault="00D66C00" w:rsidP="00D66C00">
      <w:pPr>
        <w:pStyle w:val="SisennettyNormaali"/>
      </w:pPr>
    </w:p>
    <w:tbl>
      <w:tblPr>
        <w:tblW w:w="918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67"/>
        <w:gridCol w:w="4238"/>
        <w:gridCol w:w="1600"/>
        <w:gridCol w:w="1051"/>
        <w:gridCol w:w="1729"/>
      </w:tblGrid>
      <w:tr w:rsidR="00D66C00" w:rsidTr="00FA37BD">
        <w:trPr>
          <w:cantSplit/>
          <w:tblHeader/>
        </w:trPr>
        <w:tc>
          <w:tcPr>
            <w:tcW w:w="91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Top 10 riskit (päivitetty dd.mm.yyyy)</w:t>
            </w:r>
          </w:p>
        </w:tc>
      </w:tr>
      <w:tr w:rsidR="00D66C00" w:rsidTr="00FA37BD">
        <w:trPr>
          <w:cantSplit/>
          <w:trHeight w:val="210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#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r>
              <w:t>Kuvaus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Todennäköisyys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Vaikutus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6C00" w:rsidRDefault="00D66C00" w:rsidP="00FA37BD">
            <w:pPr>
              <w:pStyle w:val="Tableheader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Kokonaisvaikutus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Yllättävä sairastuminen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7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</w:t>
            </w:r>
          </w:p>
        </w:tc>
        <w:tc>
          <w:tcPr>
            <w:tcW w:w="53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="Garamond" w:hAnsi="Garamond"/>
                <w:b/>
                <w:i w:val="0"/>
                <w:sz w:val="20"/>
              </w:rPr>
            </w:pPr>
            <w:r>
              <w:rPr>
                <w:rFonts w:ascii="Garamond" w:hAnsi="Garamond"/>
                <w:i w:val="0"/>
                <w:iCs/>
                <w:color w:val="auto"/>
                <w:sz w:val="20"/>
                <w:lang w:val="fi-FI"/>
              </w:rPr>
              <w:t>Prokrastinointi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Theme="majorHAnsi" w:hAnsiTheme="majorHAnsi" w:cstheme="majorHAnsi"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i w:val="0"/>
                <w:color w:val="auto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note"/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</w:pPr>
            <w:r>
              <w:rPr>
                <w:rFonts w:asciiTheme="majorHAnsi" w:hAnsiTheme="majorHAnsi" w:cstheme="majorHAnsi"/>
                <w:bCs/>
                <w:i w:val="0"/>
                <w:color w:val="auto"/>
                <w:sz w:val="20"/>
              </w:rPr>
              <w:t>2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i w:val="0"/>
                <w:sz w:val="20"/>
              </w:rPr>
            </w:pPr>
            <w:proofErr w:type="spellStart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>Työvälineiden</w:t>
            </w:r>
            <w:proofErr w:type="spellEnd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>unohtaminen</w:t>
            </w:r>
            <w:proofErr w:type="spellEnd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 xml:space="preserve"> </w:t>
            </w:r>
            <w:proofErr w:type="spellStart"/>
            <w:r w:rsidRPr="00D66C00">
              <w:rPr>
                <w:rFonts w:ascii="Garamond" w:hAnsi="Garamond"/>
                <w:i w:val="0"/>
                <w:color w:val="auto"/>
                <w:sz w:val="20"/>
              </w:rPr>
              <w:t>kotiin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 w:rsidRPr="00D66C00">
              <w:rPr>
                <w:rFonts w:ascii="Garamond" w:hAnsi="Garamond"/>
                <w:i w:val="0"/>
                <w:color w:val="auto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i w:val="0"/>
                <w:color w:val="auto"/>
                <w:sz w:val="20"/>
              </w:rPr>
            </w:pPr>
            <w:r w:rsidRPr="00D66C00">
              <w:rPr>
                <w:rFonts w:ascii="Garamond" w:hAnsi="Garamond"/>
                <w:i w:val="0"/>
                <w:color w:val="auto"/>
                <w:sz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Pr="00D66C00" w:rsidRDefault="00D66C00" w:rsidP="00FA37BD">
            <w:pPr>
              <w:pStyle w:val="Tablenote"/>
              <w:rPr>
                <w:rFonts w:ascii="Garamond" w:hAnsi="Garamond"/>
                <w:bCs/>
                <w:i w:val="0"/>
                <w:color w:val="auto"/>
                <w:sz w:val="20"/>
              </w:rPr>
            </w:pPr>
            <w:r w:rsidRPr="00D66C00">
              <w:rPr>
                <w:rFonts w:ascii="Garamond" w:hAnsi="Garamond"/>
                <w:bCs/>
                <w:i w:val="0"/>
                <w:color w:val="auto"/>
                <w:sz w:val="20"/>
              </w:rPr>
              <w:t>4</w:t>
            </w: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4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5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6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7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8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9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  <w:tr w:rsidR="00D66C00" w:rsidTr="00FA37BD">
        <w:trPr>
          <w:cantSplit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  <w:r>
              <w:rPr>
                <w:rFonts w:ascii="Garamond" w:hAnsi="Garamond"/>
                <w:sz w:val="20"/>
                <w:lang w:val="fi-FI"/>
              </w:rPr>
              <w:t>10</w:t>
            </w:r>
          </w:p>
        </w:tc>
        <w:tc>
          <w:tcPr>
            <w:tcW w:w="53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6C00" w:rsidRDefault="00D66C00" w:rsidP="00FA37BD">
            <w:pPr>
              <w:pStyle w:val="Tablecontents"/>
              <w:rPr>
                <w:rFonts w:ascii="Garamond" w:hAnsi="Garamond"/>
                <w:sz w:val="20"/>
                <w:lang w:val="fi-FI"/>
              </w:rPr>
            </w:pPr>
          </w:p>
        </w:tc>
      </w:tr>
    </w:tbl>
    <w:p w:rsidR="00D66C00" w:rsidRDefault="00D66C00" w:rsidP="00D66C00"/>
    <w:p w:rsidR="00D66C00" w:rsidRDefault="00D66C00" w:rsidP="00D66C00">
      <w:pPr>
        <w:pStyle w:val="Otsikko3"/>
        <w:numPr>
          <w:ilvl w:val="0"/>
          <w:numId w:val="8"/>
        </w:numPr>
        <w:overflowPunct/>
        <w:autoSpaceDE/>
        <w:autoSpaceDN/>
        <w:adjustRightInd/>
      </w:pPr>
      <w:r>
        <w:t>Muut asiat</w:t>
      </w:r>
    </w:p>
    <w:p w:rsidR="00D66C00" w:rsidRPr="002738D6" w:rsidRDefault="00A41EEA" w:rsidP="00A41EEA">
      <w:pPr>
        <w:pStyle w:val="SisennettyNormaali"/>
        <w:ind w:left="1304"/>
      </w:pPr>
      <w:r>
        <w:t>Mikko Hannukainen poissa 25-26.3.</w:t>
      </w:r>
    </w:p>
    <w:p w:rsidR="00D66C00" w:rsidRDefault="00D66C00" w:rsidP="00D66C00">
      <w:pPr>
        <w:pStyle w:val="Otsikko3"/>
        <w:numPr>
          <w:ilvl w:val="0"/>
          <w:numId w:val="8"/>
        </w:numPr>
        <w:overflowPunct/>
        <w:autoSpaceDE/>
        <w:autoSpaceDN/>
        <w:adjustRightInd/>
      </w:pPr>
      <w:r>
        <w:t>Seuraava kokous</w:t>
      </w:r>
    </w:p>
    <w:p w:rsidR="00D66C00" w:rsidRDefault="00A41EEA" w:rsidP="00D66C00">
      <w:pPr>
        <w:pStyle w:val="SisennettyNormaali"/>
      </w:pPr>
      <w:r>
        <w:t>1.4. Kello 10:00</w:t>
      </w:r>
    </w:p>
    <w:p w:rsidR="00D66C00" w:rsidRDefault="00D66C00" w:rsidP="00D66C00">
      <w:pPr>
        <w:pStyle w:val="Otsikko3"/>
        <w:numPr>
          <w:ilvl w:val="0"/>
          <w:numId w:val="8"/>
        </w:numPr>
        <w:overflowPunct/>
        <w:autoSpaceDE/>
        <w:autoSpaceDN/>
        <w:adjustRightInd/>
      </w:pPr>
      <w:r>
        <w:t>Kokouksen päättäminen</w:t>
      </w:r>
    </w:p>
    <w:p w:rsidR="006F005B" w:rsidRDefault="00D66C00" w:rsidP="00A41EEA">
      <w:pPr>
        <w:ind w:firstLine="720"/>
      </w:pPr>
      <w:r>
        <w:t xml:space="preserve">Puheenjohtaja päätti kokouksen klo </w:t>
      </w:r>
      <w:r w:rsidR="006A236F">
        <w:t>10:</w:t>
      </w:r>
      <w:r w:rsidR="00A41EEA">
        <w:t>30</w:t>
      </w:r>
    </w:p>
    <w:sectPr w:rsidR="006F005B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E92" w:rsidRDefault="00266E92">
      <w:r>
        <w:separator/>
      </w:r>
    </w:p>
  </w:endnote>
  <w:endnote w:type="continuationSeparator" w:id="0">
    <w:p w:rsidR="00266E92" w:rsidRDefault="0026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F405AF" w:rsidTr="00372E94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:rsidR="00F405AF" w:rsidRDefault="00F405AF" w:rsidP="00A42BED">
          <w:pPr>
            <w:pStyle w:val="Alatunniste"/>
            <w:rPr>
              <w:i w:val="0"/>
              <w:sz w:val="16"/>
            </w:rPr>
          </w:pPr>
          <w:r>
            <w:rPr>
              <w:sz w:val="16"/>
            </w:rPr>
            <w:t>TI</w:t>
          </w:r>
          <w:r w:rsidR="00A42BED">
            <w:rPr>
              <w:sz w:val="16"/>
            </w:rPr>
            <w:t>ICORPORATE, Rajakatu 35, A-siipi, 1</w:t>
          </w:r>
          <w:r>
            <w:rPr>
              <w:sz w:val="16"/>
            </w:rPr>
            <w:t>. kerros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:rsidR="00F405AF" w:rsidRDefault="00F405AF" w:rsidP="00372E94">
          <w:pPr>
            <w:pStyle w:val="Alatunniste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A42BED" w:rsidRDefault="00F405AF" w:rsidP="00372E94">
          <w:pPr>
            <w:pStyle w:val="Alatunniste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</w:r>
          <w:r w:rsidR="00A42BED">
            <w:rPr>
              <w:sz w:val="16"/>
            </w:rPr>
            <w:t>Ticorporate</w:t>
          </w:r>
        </w:p>
        <w:p w:rsidR="00F405AF" w:rsidRDefault="00F405AF" w:rsidP="00372E94">
          <w:pPr>
            <w:pStyle w:val="Alatunniste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:rsidR="00F405AF" w:rsidRDefault="00F405AF" w:rsidP="00372E94">
          <w:pPr>
            <w:pStyle w:val="Alatunniste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F405AF" w:rsidRDefault="00F405AF" w:rsidP="00372E94">
          <w:pPr>
            <w:pStyle w:val="Alatunniste"/>
            <w:tabs>
              <w:tab w:val="left" w:pos="780"/>
            </w:tabs>
            <w:rPr>
              <w:rFonts w:cs="Arial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 w:rsidRPr="005C77EC">
            <w:rPr>
              <w:sz w:val="16"/>
            </w:rPr>
            <w:t>etunimi</w:t>
          </w:r>
          <w:r w:rsidRPr="005C77EC">
            <w:rPr>
              <w:rFonts w:cs="Arial"/>
              <w:sz w:val="16"/>
            </w:rPr>
            <w:t>.sukun@</w:t>
          </w:r>
          <w:r>
            <w:rPr>
              <w:rFonts w:cs="Arial"/>
              <w:sz w:val="16"/>
            </w:rPr>
            <w:t>jamk</w:t>
          </w:r>
          <w:r w:rsidRPr="005C77EC">
            <w:rPr>
              <w:rFonts w:cs="Arial"/>
              <w:sz w:val="16"/>
            </w:rPr>
            <w:t>.fi</w:t>
          </w:r>
          <w:r w:rsidRPr="005C77EC"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 w:history="1">
            <w:r w:rsidRPr="00EB453E">
              <w:rPr>
                <w:rStyle w:val="Hyperlinkki"/>
                <w:rFonts w:cs="Arial"/>
                <w:iCs/>
                <w:sz w:val="16"/>
              </w:rPr>
              <w:t>http://blogit.jamk.fi/tiko</w:t>
            </w:r>
          </w:hyperlink>
        </w:p>
        <w:p w:rsidR="00F405AF" w:rsidRDefault="00F405AF" w:rsidP="00372E94">
          <w:pPr>
            <w:pStyle w:val="Alatunniste"/>
            <w:tabs>
              <w:tab w:val="left" w:pos="780"/>
            </w:tabs>
            <w:rPr>
              <w:sz w:val="16"/>
            </w:rPr>
          </w:pPr>
        </w:p>
      </w:tc>
    </w:tr>
  </w:tbl>
  <w:p w:rsidR="00D84C8F" w:rsidRDefault="00D84C8F">
    <w:pPr>
      <w:pStyle w:val="Alatunniste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E92" w:rsidRDefault="00266E92">
      <w:r>
        <w:separator/>
      </w:r>
    </w:p>
  </w:footnote>
  <w:footnote w:type="continuationSeparator" w:id="0">
    <w:p w:rsidR="00266E92" w:rsidRDefault="0026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C8F" w:rsidRDefault="00FF5CFB">
    <w:pPr>
      <w:pStyle w:val="Yltunnist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-188595</wp:posOffset>
          </wp:positionV>
          <wp:extent cx="2104390" cy="609600"/>
          <wp:effectExtent l="0" t="0" r="0" b="0"/>
          <wp:wrapThrough wrapText="bothSides">
            <wp:wrapPolygon edited="0">
              <wp:start x="587" y="0"/>
              <wp:lineTo x="0" y="6075"/>
              <wp:lineTo x="0" y="20925"/>
              <wp:lineTo x="1173" y="20925"/>
              <wp:lineTo x="21313" y="16875"/>
              <wp:lineTo x="21313" y="14175"/>
              <wp:lineTo x="20336" y="10800"/>
              <wp:lineTo x="20336" y="1350"/>
              <wp:lineTo x="20140" y="0"/>
              <wp:lineTo x="587" y="0"/>
            </wp:wrapPolygon>
          </wp:wrapThrough>
          <wp:docPr id="3" name="Kuva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439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4C8F">
      <w:tab/>
    </w:r>
    <w:r w:rsidR="00D84C8F">
      <w:tab/>
    </w:r>
    <w:r w:rsidR="00D84C8F">
      <w:rPr>
        <w:rStyle w:val="Sivunumero"/>
      </w:rPr>
      <w:fldChar w:fldCharType="begin"/>
    </w:r>
    <w:r w:rsidR="00D84C8F">
      <w:rPr>
        <w:rStyle w:val="Sivunumero"/>
      </w:rPr>
      <w:instrText xml:space="preserve"> PAGE </w:instrText>
    </w:r>
    <w:r w:rsidR="00D84C8F">
      <w:rPr>
        <w:rStyle w:val="Sivunumero"/>
      </w:rPr>
      <w:fldChar w:fldCharType="separate"/>
    </w:r>
    <w:r w:rsidR="003A68EF">
      <w:rPr>
        <w:rStyle w:val="Sivunumero"/>
        <w:noProof/>
      </w:rPr>
      <w:t>3</w:t>
    </w:r>
    <w:r w:rsidR="00D84C8F">
      <w:rPr>
        <w:rStyle w:val="Sivunumero"/>
      </w:rPr>
      <w:fldChar w:fldCharType="end"/>
    </w:r>
    <w:r w:rsidR="00D84C8F">
      <w:rPr>
        <w:rStyle w:val="Sivunumero"/>
      </w:rPr>
      <w:t xml:space="preserve"> (</w:t>
    </w:r>
    <w:r w:rsidR="00D84C8F">
      <w:rPr>
        <w:rStyle w:val="Sivunumero"/>
      </w:rPr>
      <w:fldChar w:fldCharType="begin"/>
    </w:r>
    <w:r w:rsidR="00D84C8F">
      <w:rPr>
        <w:rStyle w:val="Sivunumero"/>
      </w:rPr>
      <w:instrText xml:space="preserve"> NUMPAGES </w:instrText>
    </w:r>
    <w:r w:rsidR="00D84C8F">
      <w:rPr>
        <w:rStyle w:val="Sivunumero"/>
      </w:rPr>
      <w:fldChar w:fldCharType="separate"/>
    </w:r>
    <w:r w:rsidR="003A68EF">
      <w:rPr>
        <w:rStyle w:val="Sivunumero"/>
        <w:noProof/>
      </w:rPr>
      <w:t>3</w:t>
    </w:r>
    <w:r w:rsidR="00D84C8F">
      <w:rPr>
        <w:rStyle w:val="Sivunumero"/>
      </w:rPr>
      <w:fldChar w:fldCharType="end"/>
    </w:r>
    <w:r w:rsidR="00D84C8F">
      <w:rPr>
        <w:rStyle w:val="Sivunumero"/>
      </w:rPr>
      <w:t>)</w:t>
    </w:r>
  </w:p>
  <w:p w:rsidR="00D84C8F" w:rsidRDefault="00D84C8F">
    <w:pPr>
      <w:pStyle w:val="Yltunniste"/>
    </w:pPr>
    <w:r>
      <w:tab/>
    </w:r>
  </w:p>
  <w:p w:rsidR="00D84C8F" w:rsidRDefault="00D84C8F">
    <w:pPr>
      <w:pStyle w:val="Yltunniste"/>
      <w:tabs>
        <w:tab w:val="center" w:pos="2552"/>
      </w:tabs>
      <w:rPr>
        <w:lang w:val="sv-S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D84C8F" w:rsidTr="00A42BED">
      <w:tc>
        <w:tcPr>
          <w:tcW w:w="5173" w:type="dxa"/>
        </w:tcPr>
        <w:p w:rsidR="00D84C8F" w:rsidRDefault="00FF5CFB">
          <w:pPr>
            <w:pStyle w:val="Yltunniste"/>
            <w:tabs>
              <w:tab w:val="center" w:pos="2268"/>
            </w:tabs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-150495</wp:posOffset>
                </wp:positionV>
                <wp:extent cx="2104390" cy="609600"/>
                <wp:effectExtent l="0" t="0" r="0" b="0"/>
                <wp:wrapNone/>
                <wp:docPr id="2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439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81" w:type="dxa"/>
        </w:tcPr>
        <w:p w:rsidR="00A42BED" w:rsidRDefault="00A42BED" w:rsidP="00A42BED">
          <w:pPr>
            <w:pStyle w:val="Yltunniste"/>
          </w:pPr>
          <w:r>
            <w:t xml:space="preserve">PÖYTÄKIRJA </w:t>
          </w:r>
        </w:p>
        <w:p w:rsidR="00A42BED" w:rsidRDefault="00A42BED" w:rsidP="00A42BED">
          <w:pPr>
            <w:pStyle w:val="Yltunniste"/>
          </w:pPr>
          <w:r>
            <w:t>TICORPORATE/</w:t>
          </w:r>
          <w:proofErr w:type="spellStart"/>
          <w:r w:rsidR="001462DA">
            <w:t>Plantifull</w:t>
          </w:r>
          <w:proofErr w:type="spellEnd"/>
        </w:p>
        <w:p w:rsidR="00D84C8F" w:rsidRDefault="001462DA" w:rsidP="00A42BED">
          <w:pPr>
            <w:pStyle w:val="Yltunniste"/>
          </w:pPr>
          <w:r>
            <w:t>26.3.2019</w:t>
          </w:r>
        </w:p>
      </w:tc>
      <w:tc>
        <w:tcPr>
          <w:tcW w:w="1114" w:type="dxa"/>
        </w:tcPr>
        <w:p w:rsidR="00D84C8F" w:rsidRDefault="00D84C8F">
          <w:pPr>
            <w:pStyle w:val="Yltunniste"/>
            <w:tabs>
              <w:tab w:val="clear" w:pos="5184"/>
              <w:tab w:val="clear" w:pos="9356"/>
            </w:tabs>
            <w:jc w:val="right"/>
          </w:pP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PAGE </w:instrText>
          </w:r>
          <w:r>
            <w:rPr>
              <w:rStyle w:val="Sivunumero"/>
            </w:rPr>
            <w:fldChar w:fldCharType="separate"/>
          </w:r>
          <w:r w:rsidR="003A68EF">
            <w:rPr>
              <w:rStyle w:val="Sivunumero"/>
              <w:noProof/>
            </w:rPr>
            <w:t>1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 xml:space="preserve"> (</w:t>
          </w:r>
          <w:r>
            <w:rPr>
              <w:rStyle w:val="Sivunumero"/>
            </w:rPr>
            <w:fldChar w:fldCharType="begin"/>
          </w:r>
          <w:r>
            <w:rPr>
              <w:rStyle w:val="Sivunumero"/>
            </w:rPr>
            <w:instrText xml:space="preserve"> NUMPAGES </w:instrText>
          </w:r>
          <w:r>
            <w:rPr>
              <w:rStyle w:val="Sivunumero"/>
            </w:rPr>
            <w:fldChar w:fldCharType="separate"/>
          </w:r>
          <w:r w:rsidR="003A68EF">
            <w:rPr>
              <w:rStyle w:val="Sivunumero"/>
              <w:noProof/>
            </w:rPr>
            <w:t>3</w:t>
          </w:r>
          <w:r>
            <w:rPr>
              <w:rStyle w:val="Sivunumero"/>
            </w:rPr>
            <w:fldChar w:fldCharType="end"/>
          </w:r>
          <w:r>
            <w:rPr>
              <w:rStyle w:val="Sivunumero"/>
            </w:rPr>
            <w:t>)</w:t>
          </w:r>
        </w:p>
      </w:tc>
    </w:tr>
  </w:tbl>
  <w:p w:rsidR="00D84C8F" w:rsidRDefault="00D84C8F" w:rsidP="00A42BE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FF0"/>
    <w:multiLevelType w:val="hybridMultilevel"/>
    <w:tmpl w:val="DC0C703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D51"/>
    <w:multiLevelType w:val="hybridMultilevel"/>
    <w:tmpl w:val="4B6A9A32"/>
    <w:lvl w:ilvl="0" w:tplc="0C7669B0">
      <w:start w:val="1"/>
      <w:numFmt w:val="decimal"/>
      <w:pStyle w:val="Otsikko3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C7565B"/>
    <w:multiLevelType w:val="multilevel"/>
    <w:tmpl w:val="44CE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445E0B"/>
    <w:multiLevelType w:val="hybridMultilevel"/>
    <w:tmpl w:val="2F68FB30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74855"/>
    <w:multiLevelType w:val="multilevel"/>
    <w:tmpl w:val="4B6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6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7" w15:restartNumberingAfterBreak="0">
    <w:nsid w:val="421F741B"/>
    <w:multiLevelType w:val="hybridMultilevel"/>
    <w:tmpl w:val="0E18228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10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11" w15:restartNumberingAfterBreak="0">
    <w:nsid w:val="6EBC7C45"/>
    <w:multiLevelType w:val="hybridMultilevel"/>
    <w:tmpl w:val="897CF7F2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13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9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9"/>
    <w:rsid w:val="0001290F"/>
    <w:rsid w:val="000C54A9"/>
    <w:rsid w:val="000F206E"/>
    <w:rsid w:val="001462DA"/>
    <w:rsid w:val="001929D0"/>
    <w:rsid w:val="001A124F"/>
    <w:rsid w:val="00250ADE"/>
    <w:rsid w:val="00266E92"/>
    <w:rsid w:val="00372E94"/>
    <w:rsid w:val="003A68EF"/>
    <w:rsid w:val="00415F94"/>
    <w:rsid w:val="00464D46"/>
    <w:rsid w:val="00493BEF"/>
    <w:rsid w:val="0059139C"/>
    <w:rsid w:val="00633A76"/>
    <w:rsid w:val="006748DF"/>
    <w:rsid w:val="006A236F"/>
    <w:rsid w:val="006D7E3D"/>
    <w:rsid w:val="006F005B"/>
    <w:rsid w:val="00723128"/>
    <w:rsid w:val="007B2727"/>
    <w:rsid w:val="00812B91"/>
    <w:rsid w:val="008A0541"/>
    <w:rsid w:val="00934543"/>
    <w:rsid w:val="00966069"/>
    <w:rsid w:val="00A17E2C"/>
    <w:rsid w:val="00A41EEA"/>
    <w:rsid w:val="00A42BED"/>
    <w:rsid w:val="00AF1AF5"/>
    <w:rsid w:val="00B24F3B"/>
    <w:rsid w:val="00B97B85"/>
    <w:rsid w:val="00C86550"/>
    <w:rsid w:val="00CB4A0E"/>
    <w:rsid w:val="00D66C00"/>
    <w:rsid w:val="00D84C8F"/>
    <w:rsid w:val="00D956EF"/>
    <w:rsid w:val="00DA7C7A"/>
    <w:rsid w:val="00E44BA1"/>
    <w:rsid w:val="00E627F4"/>
    <w:rsid w:val="00EE043B"/>
    <w:rsid w:val="00F405AF"/>
    <w:rsid w:val="00FC140B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BE4035"/>
  <w14:defaultImageDpi w14:val="300"/>
  <w15:chartTrackingRefBased/>
  <w15:docId w15:val="{BC262AF9-DBE1-4C3D-BF4D-7E28B115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autoRedefine/>
    <w:qFormat/>
    <w:rPr>
      <w:sz w:val="24"/>
      <w:szCs w:val="24"/>
      <w:lang w:val="fi-FI" w:eastAsia="fi-FI"/>
    </w:rPr>
  </w:style>
  <w:style w:type="paragraph" w:styleId="Otsikko1">
    <w:name w:val="heading 1"/>
    <w:basedOn w:val="Normaali"/>
    <w:next w:val="Normaali"/>
    <w:link w:val="Otsikko1Char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Otsikko3">
    <w:name w:val="heading 3"/>
    <w:basedOn w:val="Normaali"/>
    <w:next w:val="SisennettyNormaali"/>
    <w:autoRedefine/>
    <w:qFormat/>
    <w:rsid w:val="00D84C8F"/>
    <w:pPr>
      <w:keepNext/>
      <w:numPr>
        <w:numId w:val="12"/>
      </w:numPr>
      <w:overflowPunct w:val="0"/>
      <w:autoSpaceDE w:val="0"/>
      <w:autoSpaceDN w:val="0"/>
      <w:adjustRightInd w:val="0"/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Otsikko4">
    <w:name w:val="heading 4"/>
    <w:basedOn w:val="Normaali"/>
    <w:next w:val="Normaali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Alatunniste">
    <w:name w:val="footer"/>
    <w:basedOn w:val="Normaali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Sivunumero">
    <w:name w:val="page number"/>
    <w:basedOn w:val="Kappaleenoletusfontti"/>
  </w:style>
  <w:style w:type="character" w:styleId="Hyperlinkki">
    <w:name w:val="Hyperlink"/>
    <w:rPr>
      <w:color w:val="0000FF"/>
      <w:u w:val="single"/>
    </w:rPr>
  </w:style>
  <w:style w:type="paragraph" w:styleId="Sisennettyleipteksti3">
    <w:name w:val="Body Text Indent 3"/>
    <w:basedOn w:val="Normaali"/>
    <w:pPr>
      <w:spacing w:after="120"/>
      <w:ind w:left="2549"/>
      <w:jc w:val="both"/>
    </w:pPr>
    <w:rPr>
      <w:szCs w:val="20"/>
      <w:lang w:val="en-GB"/>
    </w:rPr>
  </w:style>
  <w:style w:type="paragraph" w:styleId="Sisennettyleipteksti">
    <w:name w:val="Body Text Indent"/>
    <w:basedOn w:val="Normaali"/>
    <w:pPr>
      <w:ind w:left="2604"/>
    </w:pPr>
  </w:style>
  <w:style w:type="paragraph" w:styleId="Sisennettyleipteksti2">
    <w:name w:val="Body Text Indent 2"/>
    <w:basedOn w:val="Normaali"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ali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character" w:customStyle="1" w:styleId="Otsikko1Char">
    <w:name w:val="Otsikko 1 Char"/>
    <w:link w:val="Otsikko1"/>
    <w:rsid w:val="006F005B"/>
    <w:rPr>
      <w:rFonts w:ascii="Arial" w:hAnsi="Arial"/>
      <w:b/>
      <w:caps/>
      <w:sz w:val="28"/>
      <w:lang w:val="fi-FI"/>
    </w:rPr>
  </w:style>
  <w:style w:type="paragraph" w:customStyle="1" w:styleId="SisennettyNormaali">
    <w:name w:val="Sisennetty_Normaali"/>
    <w:basedOn w:val="Normaali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</Template>
  <TotalTime>13</TotalTime>
  <Pages>2</Pages>
  <Words>146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VIIKKOPALAVERIPÖYTÄKIRJA</vt:lpstr>
      <vt:lpstr>VIIKKOPALAVERIPÖYTÄKIRJA</vt:lpstr>
    </vt:vector>
  </TitlesOfParts>
  <Company>JAMK/Tiko</Company>
  <LinksUpToDate>false</LinksUpToDate>
  <CharactersWithSpaces>1328</CharactersWithSpaces>
  <SharedDoc>false</SharedDoc>
  <HLinks>
    <vt:vector size="6" baseType="variant"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http://blogit.jamk.fi/tiko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cp:keywords/>
  <dc:description/>
  <cp:lastModifiedBy>Mikko Poutanen</cp:lastModifiedBy>
  <cp:revision>11</cp:revision>
  <cp:lastPrinted>1899-12-31T22:00:00Z</cp:lastPrinted>
  <dcterms:created xsi:type="dcterms:W3CDTF">2019-03-26T08:18:00Z</dcterms:created>
  <dcterms:modified xsi:type="dcterms:W3CDTF">2019-03-26T08:31:00Z</dcterms:modified>
</cp:coreProperties>
</file>