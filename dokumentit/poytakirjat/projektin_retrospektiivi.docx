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727" w:rsidRDefault="00A42BED" w:rsidP="000C54A9">
      <w:pPr>
        <w:pStyle w:val="Heading1"/>
      </w:pPr>
      <w:r>
        <w:softHyphen/>
      </w:r>
      <w:r>
        <w:softHyphen/>
      </w:r>
      <w:r>
        <w:softHyphen/>
      </w:r>
      <w:r>
        <w:softHyphen/>
      </w:r>
      <w:r w:rsidR="00723128">
        <w:t>palaveri</w:t>
      </w:r>
      <w:r w:rsidR="00EE043B">
        <w:t>n pöytäkirja</w:t>
      </w:r>
    </w:p>
    <w:p w:rsidR="007B2727" w:rsidRDefault="007B2727"/>
    <w:p w:rsidR="007B2727" w:rsidRDefault="007B2727">
      <w:r>
        <w:rPr>
          <w:b/>
        </w:rPr>
        <w:t>Aika</w:t>
      </w:r>
      <w:r>
        <w:rPr>
          <w:b/>
        </w:rPr>
        <w:tab/>
      </w:r>
      <w:r w:rsidR="00AB5B98">
        <w:rPr>
          <w:b/>
        </w:rPr>
        <w:t xml:space="preserve">Tiistai </w:t>
      </w:r>
      <w:r w:rsidR="00AB5B98">
        <w:t>7</w:t>
      </w:r>
      <w:r>
        <w:t>.</w:t>
      </w:r>
      <w:r w:rsidR="00AB5B98">
        <w:t>5</w:t>
      </w:r>
      <w:r>
        <w:t>.20</w:t>
      </w:r>
      <w:r w:rsidR="00D46A0A">
        <w:t xml:space="preserve">19 </w:t>
      </w:r>
      <w:r>
        <w:t xml:space="preserve">klo </w:t>
      </w:r>
      <w:r w:rsidR="00D46A0A">
        <w:t>12:</w:t>
      </w:r>
      <w:r w:rsidR="00AB5B98">
        <w:t>5</w:t>
      </w:r>
      <w:r w:rsidR="00D46A0A">
        <w:t>6</w:t>
      </w:r>
      <w:r>
        <w:t xml:space="preserve"> – </w:t>
      </w:r>
      <w:r w:rsidR="00D46A0A">
        <w:t>13:</w:t>
      </w:r>
      <w:r w:rsidR="00E70632">
        <w:t>24</w:t>
      </w:r>
      <w:r>
        <w:t>&gt;</w:t>
      </w:r>
      <w:r>
        <w:rPr>
          <w:b/>
        </w:rPr>
        <w:tab/>
      </w:r>
      <w:r>
        <w:rPr>
          <w:b/>
        </w:rPr>
        <w:tab/>
      </w:r>
    </w:p>
    <w:p w:rsidR="007B2727" w:rsidRDefault="007B2727">
      <w:r>
        <w:rPr>
          <w:b/>
        </w:rPr>
        <w:t>Paikka</w:t>
      </w:r>
      <w:r>
        <w:rPr>
          <w:b/>
        </w:rPr>
        <w:tab/>
      </w:r>
      <w:r w:rsidR="00C86550">
        <w:t>Rajakatu 35</w:t>
      </w:r>
      <w:r w:rsidR="00D46A0A">
        <w:t xml:space="preserve"> AP05</w:t>
      </w:r>
      <w:r w:rsidR="00C86550">
        <w:t xml:space="preserve"> </w:t>
      </w:r>
    </w:p>
    <w:p w:rsidR="007B2727" w:rsidRDefault="007B2727">
      <w:r>
        <w:rPr>
          <w:b/>
        </w:rPr>
        <w:t>Läsnä</w:t>
      </w:r>
      <w:r>
        <w:tab/>
      </w:r>
      <w:r w:rsidR="00D46A0A">
        <w:t>Sarlin Santtu</w:t>
      </w:r>
      <w:r>
        <w:tab/>
      </w:r>
      <w:r>
        <w:tab/>
        <w:t>pj.&gt;</w:t>
      </w:r>
    </w:p>
    <w:p w:rsidR="007B2727" w:rsidRDefault="007B2727">
      <w:r>
        <w:tab/>
      </w:r>
      <w:r w:rsidR="00D46A0A">
        <w:t>Pollari Miika</w:t>
      </w:r>
      <w:r w:rsidR="00D46A0A">
        <w:tab/>
      </w:r>
      <w:r>
        <w:tab/>
        <w:t>sihteeri&gt;</w:t>
      </w:r>
    </w:p>
    <w:p w:rsidR="00D46A0A" w:rsidRDefault="007B2727">
      <w:r>
        <w:tab/>
      </w:r>
      <w:r w:rsidR="00D46A0A">
        <w:t>Poutanen Mikko</w:t>
      </w:r>
    </w:p>
    <w:p w:rsidR="007B2727" w:rsidRDefault="00D46A0A">
      <w:r>
        <w:tab/>
        <w:t>Hannukainen Mikko</w:t>
      </w:r>
      <w:r w:rsidR="007B2727">
        <w:tab/>
      </w:r>
      <w:r w:rsidR="007B2727">
        <w:tab/>
      </w:r>
    </w:p>
    <w:p w:rsidR="007B2727" w:rsidRDefault="007B2727"/>
    <w:p w:rsidR="007B2727" w:rsidRDefault="007B2727">
      <w:r>
        <w:rPr>
          <w:b/>
          <w:bCs/>
        </w:rPr>
        <w:t>Poissa</w:t>
      </w:r>
      <w:r>
        <w:tab/>
      </w:r>
    </w:p>
    <w:p w:rsidR="007B2727" w:rsidRDefault="007B2727" w:rsidP="00D84C8F">
      <w:pPr>
        <w:pStyle w:val="Heading3"/>
      </w:pPr>
      <w:r>
        <w:t>Kokouksen avaus</w:t>
      </w:r>
      <w:r>
        <w:tab/>
      </w:r>
    </w:p>
    <w:p w:rsidR="00E97DF8" w:rsidRDefault="00E97DF8">
      <w:pPr>
        <w:pStyle w:val="SisennettyNormaali"/>
      </w:pPr>
      <w:r>
        <w:t>Puheenjohtajana toimii Sarlin Santtu sekä sihteerinä Pollari Miika. Kokous avattiin kello 12</w:t>
      </w:r>
      <w:r w:rsidR="00AB5B98">
        <w:t>:56</w:t>
      </w:r>
    </w:p>
    <w:p w:rsidR="007B2727" w:rsidRDefault="007B2727" w:rsidP="00D84C8F">
      <w:pPr>
        <w:pStyle w:val="Heading3"/>
      </w:pPr>
      <w:r>
        <w:t>Tilannekatsaus</w:t>
      </w:r>
      <w:r>
        <w:tab/>
      </w:r>
    </w:p>
    <w:p w:rsidR="00E97DF8" w:rsidRDefault="00E97DF8">
      <w:pPr>
        <w:pStyle w:val="SisennettyNormaali"/>
      </w:pPr>
      <w:r>
        <w:t>Kokous on</w:t>
      </w:r>
      <w:r w:rsidR="002A3F80">
        <w:t xml:space="preserve"> </w:t>
      </w:r>
      <w:r w:rsidR="00AB5B98">
        <w:t>projektin</w:t>
      </w:r>
      <w:r>
        <w:t xml:space="preserve"> jälkeinen retrospektiivi,</w:t>
      </w:r>
      <w:r w:rsidR="002A3F80">
        <w:t xml:space="preserve"> </w:t>
      </w:r>
      <w:r w:rsidR="00D0434B">
        <w:t>jossa käydään läpi kuinka projekit on kokonaisuudessaan sujunut.</w:t>
      </w:r>
    </w:p>
    <w:p w:rsidR="00D84C8F" w:rsidRDefault="00E97DF8" w:rsidP="00D84C8F">
      <w:pPr>
        <w:pStyle w:val="Heading3"/>
      </w:pPr>
      <w:r>
        <w:t>Projektin Suunnittelu</w:t>
      </w:r>
    </w:p>
    <w:p w:rsidR="00E97DF8" w:rsidRDefault="00E97DF8" w:rsidP="00D84C8F">
      <w:pPr>
        <w:pStyle w:val="SisennettyNormaali"/>
        <w:rPr>
          <w:b/>
        </w:rPr>
      </w:pPr>
      <w:r w:rsidRPr="00E97DF8">
        <w:rPr>
          <w:b/>
        </w:rPr>
        <w:t>Hyvää:</w:t>
      </w:r>
    </w:p>
    <w:p w:rsidR="00E97DF8" w:rsidRDefault="003D31E9" w:rsidP="00D84C8F">
      <w:pPr>
        <w:pStyle w:val="SisennettyNormaali"/>
      </w:pPr>
      <w:r>
        <w:t>Saimme suunniteltua tavoitteet sekä käytettävät teknologiat ja työkalut suhteellisen hyvin ja projektin loppuunvienti onnistui</w:t>
      </w:r>
      <w:r w:rsidR="00080310">
        <w:t xml:space="preserve"> niillä.</w:t>
      </w:r>
      <w:r w:rsidR="001A0643">
        <w:t xml:space="preserve"> </w:t>
      </w:r>
    </w:p>
    <w:p w:rsidR="00E97DF8" w:rsidRPr="00E97DF8" w:rsidRDefault="00E97DF8" w:rsidP="00D84C8F">
      <w:pPr>
        <w:pStyle w:val="SisennettyNormaali"/>
      </w:pPr>
    </w:p>
    <w:p w:rsidR="00E97DF8" w:rsidRDefault="00E97DF8" w:rsidP="00D84C8F">
      <w:pPr>
        <w:pStyle w:val="SisennettyNormaali"/>
        <w:rPr>
          <w:b/>
        </w:rPr>
      </w:pPr>
      <w:r w:rsidRPr="00E97DF8">
        <w:rPr>
          <w:b/>
        </w:rPr>
        <w:t>Kehitettävää:</w:t>
      </w:r>
    </w:p>
    <w:p w:rsidR="00E97DF8" w:rsidRPr="00E97DF8" w:rsidRDefault="00E97DF8" w:rsidP="00D84C8F">
      <w:pPr>
        <w:pStyle w:val="SisennettyNormaali"/>
      </w:pPr>
      <w:r>
        <w:t>Olisi</w:t>
      </w:r>
      <w:r w:rsidR="001A0643">
        <w:t xml:space="preserve"> pitänyt</w:t>
      </w:r>
      <w:r>
        <w:t xml:space="preserve"> käyttää enemmän aikaa teknologioihin perehtymiseen.</w:t>
      </w:r>
      <w:r w:rsidR="001A0643">
        <w:t xml:space="preserve"> Valitsemamme teknologia ei ollutkaan toimiva ratkaisu alunperin suunnitellulle grafiikantoteutusmenetelmälle</w:t>
      </w:r>
      <w:r w:rsidR="000A002E">
        <w:t>.</w:t>
      </w:r>
      <w:r w:rsidR="00901A6A">
        <w:t xml:space="preserve"> Käyttäjäkertomukset olisivat voineet olla paremmin mietittyjä.</w:t>
      </w:r>
    </w:p>
    <w:p w:rsidR="00E97DF8" w:rsidRDefault="00E97DF8" w:rsidP="00D84C8F">
      <w:pPr>
        <w:pStyle w:val="SisennettyNormaali"/>
      </w:pPr>
    </w:p>
    <w:p w:rsidR="00D84C8F" w:rsidRDefault="00D41924" w:rsidP="00D84C8F">
      <w:pPr>
        <w:pStyle w:val="Heading3"/>
      </w:pPr>
      <w:r>
        <w:t>Planning Day</w:t>
      </w:r>
    </w:p>
    <w:p w:rsidR="00D41924" w:rsidRDefault="00D41924" w:rsidP="00D41924">
      <w:pPr>
        <w:pStyle w:val="SisennettyNormaali"/>
        <w:rPr>
          <w:b/>
        </w:rPr>
      </w:pPr>
      <w:r w:rsidRPr="00E97DF8">
        <w:rPr>
          <w:b/>
        </w:rPr>
        <w:t>Hyvää:</w:t>
      </w:r>
    </w:p>
    <w:p w:rsidR="002C0268" w:rsidRDefault="00AE2935" w:rsidP="00D41924">
      <w:pPr>
        <w:pStyle w:val="SisennettyNormaali"/>
      </w:pPr>
      <w:r>
        <w:t>Projektin edetessä planning dayissä huomattiin parannusta edellisiin. Taskeja sprint backlogissa pilkottiin jatkuvasti paremmin.</w:t>
      </w:r>
      <w:r w:rsidR="00457515">
        <w:t xml:space="preserve"> </w:t>
      </w:r>
      <w:r w:rsidR="0031288A">
        <w:t>Ymmärsimme hyvän planning dayn tärkeyden scrum-projektissa.</w:t>
      </w:r>
    </w:p>
    <w:p w:rsidR="00AE2935" w:rsidRPr="00E97DF8" w:rsidRDefault="00AE2935" w:rsidP="00D41924">
      <w:pPr>
        <w:pStyle w:val="SisennettyNormaali"/>
      </w:pPr>
    </w:p>
    <w:p w:rsidR="00D41924" w:rsidRDefault="00D41924" w:rsidP="00D41924">
      <w:pPr>
        <w:pStyle w:val="SisennettyNormaali"/>
        <w:rPr>
          <w:b/>
        </w:rPr>
      </w:pPr>
      <w:r w:rsidRPr="00E97DF8">
        <w:rPr>
          <w:b/>
        </w:rPr>
        <w:t>Kehitettävää:</w:t>
      </w:r>
    </w:p>
    <w:p w:rsidR="00D41924" w:rsidRPr="0035295D" w:rsidRDefault="007738FB" w:rsidP="00D41924">
      <w:pPr>
        <w:pStyle w:val="SisennettyNormaali"/>
      </w:pPr>
      <w:r>
        <w:t>Taskeja olisi voinut pilkkoa vielä paremmin.</w:t>
      </w:r>
      <w:r w:rsidR="0054372F">
        <w:t xml:space="preserve"> Taskeja olisi pitäny peilata paremmin käyttäjäkertomuksiin.</w:t>
      </w:r>
    </w:p>
    <w:p w:rsidR="0035295D" w:rsidRPr="00E97DF8" w:rsidRDefault="0035295D" w:rsidP="00D41924">
      <w:pPr>
        <w:pStyle w:val="SisennettyNormaali"/>
        <w:rPr>
          <w:b/>
        </w:rPr>
      </w:pPr>
    </w:p>
    <w:p w:rsidR="0035295D" w:rsidRDefault="0035295D" w:rsidP="00D41924">
      <w:pPr>
        <w:pStyle w:val="SisennettyNormaali"/>
      </w:pPr>
    </w:p>
    <w:p w:rsidR="0035295D" w:rsidRPr="00E97DF8" w:rsidRDefault="0035295D" w:rsidP="0035295D">
      <w:pPr>
        <w:pStyle w:val="SisennettyNormaali"/>
        <w:rPr>
          <w:b/>
        </w:rPr>
      </w:pPr>
    </w:p>
    <w:p w:rsidR="000A31E2" w:rsidRDefault="000A31E2" w:rsidP="000A31E2">
      <w:pPr>
        <w:pStyle w:val="Heading3"/>
      </w:pPr>
      <w:r>
        <w:lastRenderedPageBreak/>
        <w:t>Sovitut aikataulut</w:t>
      </w:r>
    </w:p>
    <w:p w:rsidR="000A31E2" w:rsidRDefault="000A31E2" w:rsidP="000A31E2">
      <w:pPr>
        <w:pStyle w:val="SisennettyNormaali"/>
        <w:rPr>
          <w:b/>
        </w:rPr>
      </w:pPr>
      <w:r w:rsidRPr="00E97DF8">
        <w:rPr>
          <w:b/>
        </w:rPr>
        <w:t>Hyvää:</w:t>
      </w:r>
    </w:p>
    <w:p w:rsidR="000A31E2" w:rsidRDefault="00244503" w:rsidP="000A31E2">
      <w:pPr>
        <w:pStyle w:val="SisennettyNormaali"/>
      </w:pPr>
      <w:r>
        <w:t>Daily scrumit pidettiin lähes joka päivä ajallaan poikkeustilanteita lukuunottamatta.</w:t>
      </w:r>
      <w:r w:rsidR="00242D35">
        <w:t xml:space="preserve"> Muut palaverit pidettiin useimmiten myös suunnitelmassa sovittuina aikoina.</w:t>
      </w:r>
    </w:p>
    <w:p w:rsidR="000A31E2" w:rsidRPr="00E97DF8" w:rsidRDefault="000A31E2" w:rsidP="000A31E2">
      <w:pPr>
        <w:pStyle w:val="SisennettyNormaali"/>
      </w:pPr>
    </w:p>
    <w:p w:rsidR="000A31E2" w:rsidRDefault="000A31E2" w:rsidP="000A31E2">
      <w:pPr>
        <w:pStyle w:val="SisennettyNormaali"/>
        <w:rPr>
          <w:b/>
        </w:rPr>
      </w:pPr>
      <w:r w:rsidRPr="00E97DF8">
        <w:rPr>
          <w:b/>
        </w:rPr>
        <w:t>Kehitettävää:</w:t>
      </w:r>
    </w:p>
    <w:p w:rsidR="000A31E2" w:rsidRPr="0035295D" w:rsidRDefault="00D60BC0" w:rsidP="000A31E2">
      <w:pPr>
        <w:pStyle w:val="SisennettyNormaali"/>
      </w:pPr>
      <w:r>
        <w:t>Joskus palavereita ei pidetty aikataulujen mukaisesti, mutta saimme sovittua uudet ajat.</w:t>
      </w:r>
    </w:p>
    <w:p w:rsidR="000A31E2" w:rsidRPr="00E97DF8" w:rsidRDefault="000A31E2" w:rsidP="000A31E2">
      <w:pPr>
        <w:pStyle w:val="SisennettyNormaali"/>
        <w:rPr>
          <w:b/>
        </w:rPr>
      </w:pPr>
    </w:p>
    <w:p w:rsidR="00A25811" w:rsidRDefault="00A25811" w:rsidP="00A25811">
      <w:pPr>
        <w:pStyle w:val="Heading3"/>
      </w:pPr>
      <w:r>
        <w:t>Daily Scrumit</w:t>
      </w:r>
    </w:p>
    <w:p w:rsidR="00A25811" w:rsidRDefault="00A25811" w:rsidP="00A25811">
      <w:pPr>
        <w:pStyle w:val="SisennettyNormaali"/>
        <w:rPr>
          <w:b/>
        </w:rPr>
      </w:pPr>
      <w:r w:rsidRPr="00E97DF8">
        <w:rPr>
          <w:b/>
        </w:rPr>
        <w:t>Hyvää:</w:t>
      </w:r>
    </w:p>
    <w:p w:rsidR="002D07C4" w:rsidRDefault="002D07C4" w:rsidP="00A25811">
      <w:pPr>
        <w:pStyle w:val="SisennettyNormaali"/>
      </w:pPr>
      <w:r>
        <w:t>Saimme daily scrumeissa peilattua tekemisiä taskeihin paremmin sen myötä, kun taskit tulivat paremmin pilkotuiksi</w:t>
      </w:r>
      <w:r w:rsidR="00A07699">
        <w:t xml:space="preserve"> ja selkeämmiksi.</w:t>
      </w:r>
      <w:r w:rsidR="008452CC">
        <w:t xml:space="preserve"> Kestelua syntyi ja jokainen sai kerrottua tekemi</w:t>
      </w:r>
      <w:r w:rsidR="00816239">
        <w:t>sensä vuorollaan. Daily scrumit eivät myöskään venyneet turhaan.</w:t>
      </w:r>
    </w:p>
    <w:p w:rsidR="00A25811" w:rsidRPr="00E97DF8" w:rsidRDefault="002D07C4" w:rsidP="00A25811">
      <w:pPr>
        <w:pStyle w:val="SisennettyNormaali"/>
      </w:pPr>
      <w:r>
        <w:t xml:space="preserve"> </w:t>
      </w:r>
    </w:p>
    <w:p w:rsidR="00A25811" w:rsidRDefault="00A25811" w:rsidP="00A25811">
      <w:pPr>
        <w:pStyle w:val="SisennettyNormaali"/>
        <w:rPr>
          <w:b/>
        </w:rPr>
      </w:pPr>
      <w:r w:rsidRPr="00E97DF8">
        <w:rPr>
          <w:b/>
        </w:rPr>
        <w:t>Kehitettävää:</w:t>
      </w:r>
    </w:p>
    <w:p w:rsidR="00A25811" w:rsidRPr="0035295D" w:rsidRDefault="00B26947" w:rsidP="00A25811">
      <w:pPr>
        <w:pStyle w:val="SisennettyNormaali"/>
      </w:pPr>
      <w:r>
        <w:t>Ongelmista olisi voitu keskustella enemmän.</w:t>
      </w:r>
    </w:p>
    <w:p w:rsidR="00A25811" w:rsidRPr="00E97DF8" w:rsidRDefault="00A25811" w:rsidP="00A25811">
      <w:pPr>
        <w:pStyle w:val="SisennettyNormaali"/>
        <w:rPr>
          <w:b/>
        </w:rPr>
      </w:pPr>
    </w:p>
    <w:p w:rsidR="00A25811" w:rsidRDefault="004F33EB" w:rsidP="00A25811">
      <w:pPr>
        <w:pStyle w:val="Heading3"/>
      </w:pPr>
      <w:r>
        <w:t>Ryhmän toiminta</w:t>
      </w:r>
    </w:p>
    <w:p w:rsidR="00A25811" w:rsidRDefault="00A25811" w:rsidP="00A25811">
      <w:pPr>
        <w:pStyle w:val="SisennettyNormaali"/>
        <w:rPr>
          <w:b/>
        </w:rPr>
      </w:pPr>
      <w:r w:rsidRPr="00E97DF8">
        <w:rPr>
          <w:b/>
        </w:rPr>
        <w:t>Hyvää:</w:t>
      </w:r>
    </w:p>
    <w:p w:rsidR="00A25811" w:rsidRDefault="006F231E" w:rsidP="00A25811">
      <w:pPr>
        <w:pStyle w:val="SisennettyNormaali"/>
      </w:pPr>
      <w:r>
        <w:t>Ryhmän toiminta on ollut hyvää, ryhmähenki on säilynyt projektin alusta asti. Kun jollakin on ollut ongelmaa niin apua on voitu pyytää</w:t>
      </w:r>
      <w:r w:rsidR="00103BF5">
        <w:t>.</w:t>
      </w:r>
      <w:r w:rsidR="00453C69">
        <w:t xml:space="preserve"> </w:t>
      </w:r>
    </w:p>
    <w:p w:rsidR="00A25811" w:rsidRPr="00E97DF8" w:rsidRDefault="00A25811" w:rsidP="00A25811">
      <w:pPr>
        <w:pStyle w:val="SisennettyNormaali"/>
      </w:pPr>
    </w:p>
    <w:p w:rsidR="00A25811" w:rsidRDefault="00A25811" w:rsidP="00A25811">
      <w:pPr>
        <w:pStyle w:val="SisennettyNormaali"/>
        <w:rPr>
          <w:b/>
        </w:rPr>
      </w:pPr>
      <w:r w:rsidRPr="00E97DF8">
        <w:rPr>
          <w:b/>
        </w:rPr>
        <w:t>Kehitettävää:</w:t>
      </w:r>
    </w:p>
    <w:p w:rsidR="00A25811" w:rsidRPr="0035295D" w:rsidRDefault="006F231E" w:rsidP="00A25811">
      <w:pPr>
        <w:pStyle w:val="SisennettyNormaali"/>
      </w:pPr>
      <w:r>
        <w:t>Hommiin</w:t>
      </w:r>
      <w:r w:rsidR="00453C69">
        <w:t xml:space="preserve"> keskittyminen oli silloin tällöin huomattavissa keskittyshankaluuksia.</w:t>
      </w:r>
      <w:r w:rsidR="00125088">
        <w:t xml:space="preserve"> Keskittymisvaikeuksiin olisi pitänyt tehtä konkreettisia ratkaisuja.</w:t>
      </w:r>
      <w:r w:rsidR="00453C69">
        <w:t xml:space="preserve"> </w:t>
      </w:r>
    </w:p>
    <w:p w:rsidR="00A25811" w:rsidRPr="00E97DF8" w:rsidRDefault="00A25811" w:rsidP="00A25811">
      <w:pPr>
        <w:pStyle w:val="SisennettyNormaali"/>
        <w:rPr>
          <w:b/>
        </w:rPr>
      </w:pPr>
    </w:p>
    <w:p w:rsidR="00405C2B" w:rsidRDefault="00405C2B" w:rsidP="00405C2B">
      <w:pPr>
        <w:pStyle w:val="Heading3"/>
      </w:pPr>
      <w:r>
        <w:t>Työkalut ja niiden käyttö</w:t>
      </w:r>
    </w:p>
    <w:p w:rsidR="00405C2B" w:rsidRDefault="00405C2B" w:rsidP="00405C2B">
      <w:pPr>
        <w:pStyle w:val="SisennettyNormaali"/>
        <w:rPr>
          <w:b/>
        </w:rPr>
      </w:pPr>
      <w:r w:rsidRPr="00E97DF8">
        <w:rPr>
          <w:b/>
        </w:rPr>
        <w:t>Hyvää:</w:t>
      </w:r>
    </w:p>
    <w:p w:rsidR="00405C2B" w:rsidRDefault="00AD702C" w:rsidP="00405C2B">
      <w:pPr>
        <w:pStyle w:val="SisennettyNormaali"/>
      </w:pPr>
      <w:r>
        <w:t xml:space="preserve">Softakehitykseen liittyvät työkalut saatiin käyttöön nopeasti jokaiselle, ja niiden oppimisessa ei mennyt kauaa. </w:t>
      </w:r>
    </w:p>
    <w:p w:rsidR="00405C2B" w:rsidRPr="00E97DF8" w:rsidRDefault="00405C2B" w:rsidP="00405C2B">
      <w:pPr>
        <w:pStyle w:val="SisennettyNormaali"/>
      </w:pPr>
    </w:p>
    <w:p w:rsidR="00405C2B" w:rsidRDefault="00405C2B" w:rsidP="00405C2B">
      <w:pPr>
        <w:pStyle w:val="SisennettyNormaali"/>
        <w:rPr>
          <w:b/>
        </w:rPr>
      </w:pPr>
      <w:r w:rsidRPr="00E97DF8">
        <w:rPr>
          <w:b/>
        </w:rPr>
        <w:t>Kehitettävää:</w:t>
      </w:r>
    </w:p>
    <w:p w:rsidR="00405C2B" w:rsidRPr="00AD702C" w:rsidRDefault="00AD702C" w:rsidP="00405C2B">
      <w:pPr>
        <w:pStyle w:val="SisennettyNormaali"/>
      </w:pPr>
      <w:r w:rsidRPr="00AD702C">
        <w:t>ZenHub</w:t>
      </w:r>
      <w:r>
        <w:t>ia olisi pitänyt käyttää aktiivisemmin, varsinkin taskien liikuttamisen suhteen.</w:t>
      </w:r>
    </w:p>
    <w:p w:rsidR="0035295D" w:rsidRPr="00922FC8" w:rsidRDefault="0035295D" w:rsidP="00D41924">
      <w:pPr>
        <w:pStyle w:val="SisennettyNormaali"/>
      </w:pPr>
    </w:p>
    <w:p w:rsidR="007B2727" w:rsidRDefault="007B2727" w:rsidP="00D84C8F">
      <w:pPr>
        <w:pStyle w:val="Heading3"/>
      </w:pPr>
      <w:r>
        <w:t>Muut asiat</w:t>
      </w:r>
    </w:p>
    <w:p w:rsidR="007B2727" w:rsidRDefault="007B2727" w:rsidP="00D84C8F">
      <w:pPr>
        <w:pStyle w:val="Heading3"/>
      </w:pPr>
      <w:r>
        <w:t>Kokouksen päättäminen</w:t>
      </w:r>
    </w:p>
    <w:p w:rsidR="007B2727" w:rsidRDefault="007B2727">
      <w:pPr>
        <w:pStyle w:val="SisennettyNormaali"/>
      </w:pPr>
      <w:r>
        <w:t>Puheenjohtaja päätti kokouksen kl</w:t>
      </w:r>
      <w:r w:rsidR="00AC3A23">
        <w:t>o 1</w:t>
      </w:r>
      <w:r w:rsidR="002D7E41">
        <w:t>3:24</w:t>
      </w:r>
      <w:bookmarkStart w:id="0" w:name="_GoBack"/>
      <w:bookmarkEnd w:id="0"/>
    </w:p>
    <w:p w:rsidR="007B2727" w:rsidRDefault="007B2727"/>
    <w:sectPr w:rsidR="007B2727">
      <w:headerReference w:type="default" r:id="rId7"/>
      <w:headerReference w:type="first" r:id="rId8"/>
      <w:footerReference w:type="first" r:id="rId9"/>
      <w:pgSz w:w="11907" w:h="16840" w:code="9"/>
      <w:pgMar w:top="2092" w:right="1134" w:bottom="1259" w:left="1298" w:header="709" w:footer="34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90D" w:rsidRDefault="0036290D">
      <w:r>
        <w:separator/>
      </w:r>
    </w:p>
  </w:endnote>
  <w:endnote w:type="continuationSeparator" w:id="0">
    <w:p w:rsidR="0036290D" w:rsidRDefault="00362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3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43"/>
      <w:gridCol w:w="3143"/>
      <w:gridCol w:w="3144"/>
    </w:tblGrid>
    <w:tr w:rsidR="000A31E2" w:rsidTr="00372E94">
      <w:trPr>
        <w:cantSplit/>
      </w:trPr>
      <w:tc>
        <w:tcPr>
          <w:tcW w:w="3143" w:type="dxa"/>
          <w:tcBorders>
            <w:top w:val="single" w:sz="4" w:space="0" w:color="auto"/>
          </w:tcBorders>
        </w:tcPr>
        <w:p w:rsidR="000A31E2" w:rsidRDefault="000A31E2" w:rsidP="00A42BED">
          <w:pPr>
            <w:pStyle w:val="Footer"/>
            <w:rPr>
              <w:i w:val="0"/>
              <w:sz w:val="16"/>
            </w:rPr>
          </w:pPr>
          <w:r>
            <w:rPr>
              <w:sz w:val="16"/>
            </w:rPr>
            <w:t>TIICORPORATE, Rajakatu 35, A-siipi, 1. kerros</w:t>
          </w:r>
        </w:p>
      </w:tc>
      <w:tc>
        <w:tcPr>
          <w:tcW w:w="3143" w:type="dxa"/>
          <w:tcBorders>
            <w:top w:val="single" w:sz="4" w:space="0" w:color="auto"/>
          </w:tcBorders>
        </w:tcPr>
        <w:p w:rsidR="000A31E2" w:rsidRDefault="000A31E2" w:rsidP="00372E94">
          <w:pPr>
            <w:pStyle w:val="Footer"/>
            <w:rPr>
              <w:sz w:val="16"/>
            </w:rPr>
          </w:pPr>
          <w:r>
            <w:rPr>
              <w:i w:val="0"/>
              <w:sz w:val="16"/>
            </w:rPr>
            <w:t>Osoite:</w:t>
          </w:r>
        </w:p>
        <w:p w:rsidR="000A31E2" w:rsidRDefault="000A31E2" w:rsidP="00372E94">
          <w:pPr>
            <w:pStyle w:val="Footer"/>
            <w:rPr>
              <w:sz w:val="16"/>
            </w:rPr>
          </w:pPr>
          <w:r>
            <w:rPr>
              <w:sz w:val="16"/>
            </w:rPr>
            <w:t>Tietojenkäsittelyn koulutusohjelma</w:t>
          </w:r>
          <w:r>
            <w:rPr>
              <w:sz w:val="16"/>
            </w:rPr>
            <w:br/>
            <w:t>Ticorporate</w:t>
          </w:r>
        </w:p>
        <w:p w:rsidR="000A31E2" w:rsidRDefault="000A31E2" w:rsidP="00372E94">
          <w:pPr>
            <w:pStyle w:val="Footer"/>
            <w:rPr>
              <w:rFonts w:cs="Arial"/>
              <w:sz w:val="16"/>
            </w:rPr>
          </w:pPr>
          <w:r>
            <w:rPr>
              <w:sz w:val="16"/>
            </w:rPr>
            <w:t>Rajakatu 35</w:t>
          </w:r>
          <w:r>
            <w:rPr>
              <w:sz w:val="16"/>
            </w:rPr>
            <w:br/>
            <w:t>40200 JYVÄSKYLÄ</w:t>
          </w:r>
        </w:p>
      </w:tc>
      <w:tc>
        <w:tcPr>
          <w:tcW w:w="3144" w:type="dxa"/>
          <w:tcBorders>
            <w:top w:val="single" w:sz="4" w:space="0" w:color="auto"/>
          </w:tcBorders>
        </w:tcPr>
        <w:p w:rsidR="000A31E2" w:rsidRDefault="000A31E2" w:rsidP="00372E94">
          <w:pPr>
            <w:pStyle w:val="Footer"/>
            <w:rPr>
              <w:rFonts w:cs="Arial"/>
              <w:i w:val="0"/>
              <w:iCs/>
              <w:sz w:val="16"/>
            </w:rPr>
          </w:pPr>
          <w:r>
            <w:rPr>
              <w:rFonts w:cs="Arial"/>
              <w:i w:val="0"/>
              <w:iCs/>
              <w:sz w:val="16"/>
            </w:rPr>
            <w:t>Muut yhteystiedot:</w:t>
          </w:r>
        </w:p>
        <w:p w:rsidR="000A31E2" w:rsidRDefault="000A31E2" w:rsidP="00372E94">
          <w:pPr>
            <w:pStyle w:val="Footer"/>
            <w:tabs>
              <w:tab w:val="left" w:pos="780"/>
            </w:tabs>
            <w:rPr>
              <w:rFonts w:cs="Arial"/>
              <w:iCs/>
              <w:sz w:val="16"/>
            </w:rPr>
          </w:pPr>
          <w:r>
            <w:rPr>
              <w:rFonts w:cs="Arial"/>
              <w:i w:val="0"/>
              <w:iCs/>
              <w:sz w:val="16"/>
            </w:rPr>
            <w:t>E-mail:</w:t>
          </w:r>
          <w:r>
            <w:rPr>
              <w:rFonts w:cs="Arial"/>
              <w:i w:val="0"/>
              <w:iCs/>
              <w:sz w:val="16"/>
            </w:rPr>
            <w:tab/>
          </w:r>
          <w:r w:rsidRPr="005C77EC">
            <w:rPr>
              <w:sz w:val="16"/>
            </w:rPr>
            <w:t>etunimi</w:t>
          </w:r>
          <w:r w:rsidRPr="005C77EC">
            <w:rPr>
              <w:rFonts w:cs="Arial"/>
              <w:sz w:val="16"/>
            </w:rPr>
            <w:t>.sukun@</w:t>
          </w:r>
          <w:r>
            <w:rPr>
              <w:rFonts w:cs="Arial"/>
              <w:sz w:val="16"/>
            </w:rPr>
            <w:t>jamk</w:t>
          </w:r>
          <w:r w:rsidRPr="005C77EC">
            <w:rPr>
              <w:rFonts w:cs="Arial"/>
              <w:sz w:val="16"/>
            </w:rPr>
            <w:t>.fi</w:t>
          </w:r>
          <w:r w:rsidRPr="005C77EC">
            <w:rPr>
              <w:rFonts w:cs="Arial"/>
              <w:i w:val="0"/>
              <w:iCs/>
              <w:sz w:val="16"/>
            </w:rPr>
            <w:br/>
            <w:t xml:space="preserve">Internet: </w:t>
          </w:r>
          <w:hyperlink r:id="rId1" w:history="1">
            <w:r w:rsidRPr="00EB453E">
              <w:rPr>
                <w:rStyle w:val="Hyperlink"/>
                <w:rFonts w:cs="Arial"/>
                <w:iCs/>
                <w:sz w:val="16"/>
              </w:rPr>
              <w:t>http://blogit.jamk.fi/tiko</w:t>
            </w:r>
          </w:hyperlink>
        </w:p>
        <w:p w:rsidR="000A31E2" w:rsidRDefault="000A31E2" w:rsidP="00372E94">
          <w:pPr>
            <w:pStyle w:val="Footer"/>
            <w:tabs>
              <w:tab w:val="left" w:pos="780"/>
            </w:tabs>
            <w:rPr>
              <w:sz w:val="16"/>
            </w:rPr>
          </w:pPr>
        </w:p>
      </w:tc>
    </w:tr>
  </w:tbl>
  <w:p w:rsidR="000A31E2" w:rsidRDefault="000A31E2">
    <w:pPr>
      <w:pStyle w:val="Footer"/>
      <w:spacing w:line="20" w:lineRule="exact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90D" w:rsidRDefault="0036290D">
      <w:r>
        <w:separator/>
      </w:r>
    </w:p>
  </w:footnote>
  <w:footnote w:type="continuationSeparator" w:id="0">
    <w:p w:rsidR="0036290D" w:rsidRDefault="00362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31E2" w:rsidRDefault="0036290D">
    <w:pPr>
      <w:pStyle w:val="Header"/>
    </w:pPr>
    <w:r>
      <w:rPr>
        <w:noProof/>
        <w:sz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2.15pt;margin-top:-14.25pt;width:211.6pt;height:47.4pt;z-index:1">
          <v:imagedata r:id="rId1" o:title="info"/>
          <w10:wrap type="square"/>
        </v:shape>
      </w:pict>
    </w:r>
    <w:r w:rsidR="000A31E2">
      <w:tab/>
    </w:r>
    <w:r w:rsidR="000A31E2">
      <w:tab/>
    </w:r>
    <w:r w:rsidR="000A31E2">
      <w:rPr>
        <w:rStyle w:val="PageNumber"/>
      </w:rPr>
      <w:fldChar w:fldCharType="begin"/>
    </w:r>
    <w:r w:rsidR="000A31E2">
      <w:rPr>
        <w:rStyle w:val="PageNumber"/>
      </w:rPr>
      <w:instrText xml:space="preserve"> PAGE </w:instrText>
    </w:r>
    <w:r w:rsidR="000A31E2">
      <w:rPr>
        <w:rStyle w:val="PageNumber"/>
      </w:rPr>
      <w:fldChar w:fldCharType="separate"/>
    </w:r>
    <w:r w:rsidR="000A31E2">
      <w:rPr>
        <w:rStyle w:val="PageNumber"/>
        <w:noProof/>
      </w:rPr>
      <w:t>2</w:t>
    </w:r>
    <w:r w:rsidR="000A31E2">
      <w:rPr>
        <w:rStyle w:val="PageNumber"/>
      </w:rPr>
      <w:fldChar w:fldCharType="end"/>
    </w:r>
    <w:r w:rsidR="000A31E2">
      <w:rPr>
        <w:rStyle w:val="PageNumber"/>
      </w:rPr>
      <w:t xml:space="preserve"> (</w:t>
    </w:r>
    <w:r w:rsidR="000A31E2">
      <w:rPr>
        <w:rStyle w:val="PageNumber"/>
      </w:rPr>
      <w:fldChar w:fldCharType="begin"/>
    </w:r>
    <w:r w:rsidR="000A31E2">
      <w:rPr>
        <w:rStyle w:val="PageNumber"/>
      </w:rPr>
      <w:instrText xml:space="preserve"> NUMPAGES </w:instrText>
    </w:r>
    <w:r w:rsidR="000A31E2">
      <w:rPr>
        <w:rStyle w:val="PageNumber"/>
      </w:rPr>
      <w:fldChar w:fldCharType="separate"/>
    </w:r>
    <w:r w:rsidR="000A31E2">
      <w:rPr>
        <w:rStyle w:val="PageNumber"/>
        <w:noProof/>
      </w:rPr>
      <w:t>2</w:t>
    </w:r>
    <w:r w:rsidR="000A31E2">
      <w:rPr>
        <w:rStyle w:val="PageNumber"/>
      </w:rPr>
      <w:fldChar w:fldCharType="end"/>
    </w:r>
    <w:r w:rsidR="000A31E2">
      <w:rPr>
        <w:rStyle w:val="PageNumber"/>
      </w:rPr>
      <w:t>)</w:t>
    </w:r>
  </w:p>
  <w:p w:rsidR="000A31E2" w:rsidRDefault="000A31E2">
    <w:pPr>
      <w:pStyle w:val="Header"/>
    </w:pPr>
    <w:r>
      <w:tab/>
    </w:r>
  </w:p>
  <w:p w:rsidR="000A31E2" w:rsidRDefault="000A31E2">
    <w:pPr>
      <w:pStyle w:val="Header"/>
      <w:tabs>
        <w:tab w:val="center" w:pos="2552"/>
      </w:tabs>
      <w:rPr>
        <w:lang w:val="sv-SE"/>
      </w:rPr>
    </w:pPr>
    <w:r>
      <w:rPr>
        <w:lang w:val="sv-SE"/>
      </w:rPr>
      <w:tab/>
      <w:t>Projektiopintojakso</w:t>
    </w:r>
    <w:r>
      <w:rPr>
        <w:lang w:val="sv-SE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68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73"/>
      <w:gridCol w:w="3281"/>
      <w:gridCol w:w="1114"/>
    </w:tblGrid>
    <w:tr w:rsidR="000A31E2" w:rsidTr="00A42BED">
      <w:tc>
        <w:tcPr>
          <w:tcW w:w="5173" w:type="dxa"/>
        </w:tcPr>
        <w:p w:rsidR="000A31E2" w:rsidRDefault="0036290D">
          <w:pPr>
            <w:pStyle w:val="Header"/>
            <w:tabs>
              <w:tab w:val="center" w:pos="2268"/>
            </w:tabs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Kuva 14" o:spid="_x0000_s2050" type="#_x0000_t75" style="position:absolute;margin-left:-36pt;margin-top:-11.85pt;width:165.7pt;height:48pt;z-index:2;visibility:visible">
                <v:imagedata r:id="rId1" o:title=""/>
              </v:shape>
            </w:pict>
          </w:r>
        </w:p>
      </w:tc>
      <w:tc>
        <w:tcPr>
          <w:tcW w:w="3281" w:type="dxa"/>
        </w:tcPr>
        <w:p w:rsidR="000A31E2" w:rsidRDefault="000A31E2" w:rsidP="00A42BED">
          <w:pPr>
            <w:pStyle w:val="Header"/>
          </w:pPr>
          <w:r>
            <w:t xml:space="preserve">PÖYTÄKIRJA </w:t>
          </w:r>
        </w:p>
        <w:p w:rsidR="000A31E2" w:rsidRDefault="000A31E2" w:rsidP="00A42BED">
          <w:pPr>
            <w:pStyle w:val="Header"/>
          </w:pPr>
          <w:r>
            <w:t>TICORPORATE/&lt;Projektin nimi&gt;</w:t>
          </w:r>
        </w:p>
        <w:p w:rsidR="000A31E2" w:rsidRDefault="000A31E2" w:rsidP="00A42BED">
          <w:pPr>
            <w:pStyle w:val="Header"/>
          </w:pPr>
          <w:r>
            <w:t xml:space="preserve">&lt;Päiväys&gt; </w:t>
          </w:r>
          <w:r>
            <w:rPr>
              <w:sz w:val="18"/>
            </w:rPr>
            <w:t xml:space="preserve"> </w:t>
          </w:r>
        </w:p>
      </w:tc>
      <w:tc>
        <w:tcPr>
          <w:tcW w:w="1114" w:type="dxa"/>
        </w:tcPr>
        <w:p w:rsidR="000A31E2" w:rsidRDefault="000A31E2">
          <w:pPr>
            <w:pStyle w:val="Header"/>
            <w:tabs>
              <w:tab w:val="clear" w:pos="5184"/>
              <w:tab w:val="clear" w:pos="9356"/>
            </w:tabs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(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)</w:t>
          </w:r>
        </w:p>
      </w:tc>
    </w:tr>
  </w:tbl>
  <w:p w:rsidR="000A31E2" w:rsidRDefault="000A31E2" w:rsidP="00A42B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81FF0"/>
    <w:multiLevelType w:val="hybridMultilevel"/>
    <w:tmpl w:val="DC0C7032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A4D51"/>
    <w:multiLevelType w:val="hybridMultilevel"/>
    <w:tmpl w:val="4B6A9A32"/>
    <w:lvl w:ilvl="0" w:tplc="0C7669B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445E0B"/>
    <w:multiLevelType w:val="hybridMultilevel"/>
    <w:tmpl w:val="2F68FB30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74855"/>
    <w:multiLevelType w:val="multilevel"/>
    <w:tmpl w:val="4B6A9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28719B0"/>
    <w:multiLevelType w:val="hybridMultilevel"/>
    <w:tmpl w:val="4882247C"/>
    <w:lvl w:ilvl="0" w:tplc="040B000F">
      <w:start w:val="1"/>
      <w:numFmt w:val="decimal"/>
      <w:lvlText w:val="%1."/>
      <w:lvlJc w:val="left"/>
      <w:pPr>
        <w:tabs>
          <w:tab w:val="num" w:pos="3735"/>
        </w:tabs>
        <w:ind w:left="3735" w:hanging="360"/>
      </w:pPr>
    </w:lvl>
    <w:lvl w:ilvl="1" w:tplc="040B0019" w:tentative="1">
      <w:start w:val="1"/>
      <w:numFmt w:val="lowerLetter"/>
      <w:lvlText w:val="%2."/>
      <w:lvlJc w:val="left"/>
      <w:pPr>
        <w:tabs>
          <w:tab w:val="num" w:pos="4455"/>
        </w:tabs>
        <w:ind w:left="4455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5175"/>
        </w:tabs>
        <w:ind w:left="5175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5895"/>
        </w:tabs>
        <w:ind w:left="5895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6615"/>
        </w:tabs>
        <w:ind w:left="6615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7335"/>
        </w:tabs>
        <w:ind w:left="7335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8055"/>
        </w:tabs>
        <w:ind w:left="8055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8775"/>
        </w:tabs>
        <w:ind w:left="8775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9495"/>
        </w:tabs>
        <w:ind w:left="9495" w:hanging="180"/>
      </w:pPr>
    </w:lvl>
  </w:abstractNum>
  <w:abstractNum w:abstractNumId="5" w15:restartNumberingAfterBreak="0">
    <w:nsid w:val="401F2994"/>
    <w:multiLevelType w:val="hybridMultilevel"/>
    <w:tmpl w:val="9132CA3C"/>
    <w:lvl w:ilvl="0" w:tplc="040B000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710"/>
        </w:tabs>
        <w:ind w:left="771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430"/>
        </w:tabs>
        <w:ind w:left="843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150"/>
        </w:tabs>
        <w:ind w:left="9150" w:hanging="360"/>
      </w:pPr>
      <w:rPr>
        <w:rFonts w:ascii="Wingdings" w:hAnsi="Wingdings" w:hint="default"/>
      </w:rPr>
    </w:lvl>
  </w:abstractNum>
  <w:abstractNum w:abstractNumId="6" w15:restartNumberingAfterBreak="0">
    <w:nsid w:val="421F741B"/>
    <w:multiLevelType w:val="hybridMultilevel"/>
    <w:tmpl w:val="0E182284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DAF54E6"/>
    <w:multiLevelType w:val="singleLevel"/>
    <w:tmpl w:val="62FCC8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8" w15:restartNumberingAfterBreak="0">
    <w:nsid w:val="608052B3"/>
    <w:multiLevelType w:val="hybridMultilevel"/>
    <w:tmpl w:val="CFA0BFB4"/>
    <w:lvl w:ilvl="0" w:tplc="040B0001">
      <w:start w:val="1"/>
      <w:numFmt w:val="bullet"/>
      <w:lvlText w:val=""/>
      <w:lvlJc w:val="left"/>
      <w:pPr>
        <w:tabs>
          <w:tab w:val="num" w:pos="3324"/>
        </w:tabs>
        <w:ind w:left="33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44"/>
        </w:tabs>
        <w:ind w:left="404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64"/>
        </w:tabs>
        <w:ind w:left="47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84"/>
        </w:tabs>
        <w:ind w:left="54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04"/>
        </w:tabs>
        <w:ind w:left="620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24"/>
        </w:tabs>
        <w:ind w:left="69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44"/>
        </w:tabs>
        <w:ind w:left="76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64"/>
        </w:tabs>
        <w:ind w:left="836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84"/>
        </w:tabs>
        <w:ind w:left="9084" w:hanging="360"/>
      </w:pPr>
      <w:rPr>
        <w:rFonts w:ascii="Wingdings" w:hAnsi="Wingdings" w:hint="default"/>
      </w:rPr>
    </w:lvl>
  </w:abstractNum>
  <w:abstractNum w:abstractNumId="9" w15:restartNumberingAfterBreak="0">
    <w:nsid w:val="6A603856"/>
    <w:multiLevelType w:val="hybridMultilevel"/>
    <w:tmpl w:val="054A3C36"/>
    <w:lvl w:ilvl="0" w:tplc="040B000F">
      <w:start w:val="1"/>
      <w:numFmt w:val="decimal"/>
      <w:lvlText w:val="%1."/>
      <w:lvlJc w:val="left"/>
      <w:pPr>
        <w:tabs>
          <w:tab w:val="num" w:pos="3315"/>
        </w:tabs>
        <w:ind w:left="3315" w:hanging="360"/>
      </w:pPr>
    </w:lvl>
    <w:lvl w:ilvl="1" w:tplc="040B0019" w:tentative="1">
      <w:start w:val="1"/>
      <w:numFmt w:val="lowerLetter"/>
      <w:lvlText w:val="%2."/>
      <w:lvlJc w:val="left"/>
      <w:pPr>
        <w:tabs>
          <w:tab w:val="num" w:pos="4035"/>
        </w:tabs>
        <w:ind w:left="4035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4755"/>
        </w:tabs>
        <w:ind w:left="4755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5475"/>
        </w:tabs>
        <w:ind w:left="5475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6195"/>
        </w:tabs>
        <w:ind w:left="6195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6915"/>
        </w:tabs>
        <w:ind w:left="6915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7635"/>
        </w:tabs>
        <w:ind w:left="7635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8355"/>
        </w:tabs>
        <w:ind w:left="8355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9075"/>
        </w:tabs>
        <w:ind w:left="9075" w:hanging="180"/>
      </w:pPr>
    </w:lvl>
  </w:abstractNum>
  <w:abstractNum w:abstractNumId="10" w15:restartNumberingAfterBreak="0">
    <w:nsid w:val="6EBC7C45"/>
    <w:multiLevelType w:val="hybridMultilevel"/>
    <w:tmpl w:val="897CF7F2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9686263"/>
    <w:multiLevelType w:val="hybridMultilevel"/>
    <w:tmpl w:val="520876D2"/>
    <w:lvl w:ilvl="0" w:tplc="040B000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35"/>
        </w:tabs>
        <w:ind w:left="763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55"/>
        </w:tabs>
        <w:ind w:left="8355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75"/>
        </w:tabs>
        <w:ind w:left="9075" w:hanging="360"/>
      </w:pPr>
      <w:rPr>
        <w:rFonts w:ascii="Wingdings" w:hAnsi="Wingdings" w:hint="default"/>
      </w:rPr>
    </w:lvl>
  </w:abstractNum>
  <w:abstractNum w:abstractNumId="12" w15:restartNumberingAfterBreak="0">
    <w:nsid w:val="7DDE1469"/>
    <w:multiLevelType w:val="hybridMultilevel"/>
    <w:tmpl w:val="8B5A983C"/>
    <w:lvl w:ilvl="0" w:tplc="040B0001">
      <w:start w:val="1"/>
      <w:numFmt w:val="bullet"/>
      <w:lvlText w:val=""/>
      <w:lvlJc w:val="left"/>
      <w:pPr>
        <w:tabs>
          <w:tab w:val="num" w:pos="3324"/>
        </w:tabs>
        <w:ind w:left="33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4044"/>
        </w:tabs>
        <w:ind w:left="4044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64"/>
        </w:tabs>
        <w:ind w:left="47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84"/>
        </w:tabs>
        <w:ind w:left="54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04"/>
        </w:tabs>
        <w:ind w:left="6204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24"/>
        </w:tabs>
        <w:ind w:left="69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44"/>
        </w:tabs>
        <w:ind w:left="76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64"/>
        </w:tabs>
        <w:ind w:left="8364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84"/>
        </w:tabs>
        <w:ind w:left="908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2"/>
  </w:num>
  <w:num w:numId="4">
    <w:abstractNumId w:val="8"/>
  </w:num>
  <w:num w:numId="5">
    <w:abstractNumId w:val="11"/>
  </w:num>
  <w:num w:numId="6">
    <w:abstractNumId w:val="9"/>
  </w:num>
  <w:num w:numId="7">
    <w:abstractNumId w:val="4"/>
  </w:num>
  <w:num w:numId="8">
    <w:abstractNumId w:val="10"/>
  </w:num>
  <w:num w:numId="9">
    <w:abstractNumId w:val="6"/>
  </w:num>
  <w:num w:numId="10">
    <w:abstractNumId w:val="2"/>
  </w:num>
  <w:num w:numId="11">
    <w:abstractNumId w:val="0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1304"/>
  <w:hyphenationZone w:val="425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54A9"/>
    <w:rsid w:val="000018A3"/>
    <w:rsid w:val="00022E25"/>
    <w:rsid w:val="00080310"/>
    <w:rsid w:val="000A002E"/>
    <w:rsid w:val="000A31E2"/>
    <w:rsid w:val="000C54A9"/>
    <w:rsid w:val="00103BF5"/>
    <w:rsid w:val="00125088"/>
    <w:rsid w:val="001929D0"/>
    <w:rsid w:val="001A0643"/>
    <w:rsid w:val="001A124F"/>
    <w:rsid w:val="00242D35"/>
    <w:rsid w:val="00244503"/>
    <w:rsid w:val="00250ADE"/>
    <w:rsid w:val="002A3F80"/>
    <w:rsid w:val="002C0268"/>
    <w:rsid w:val="002D07C4"/>
    <w:rsid w:val="002D7E41"/>
    <w:rsid w:val="0031288A"/>
    <w:rsid w:val="0035295D"/>
    <w:rsid w:val="0036290D"/>
    <w:rsid w:val="00372E94"/>
    <w:rsid w:val="003D31E9"/>
    <w:rsid w:val="00405C2B"/>
    <w:rsid w:val="00415F94"/>
    <w:rsid w:val="00453C69"/>
    <w:rsid w:val="00457515"/>
    <w:rsid w:val="00486890"/>
    <w:rsid w:val="00493BEF"/>
    <w:rsid w:val="004F33EB"/>
    <w:rsid w:val="0054372F"/>
    <w:rsid w:val="006D7E3D"/>
    <w:rsid w:val="006F231E"/>
    <w:rsid w:val="00723128"/>
    <w:rsid w:val="007738FB"/>
    <w:rsid w:val="00785BBA"/>
    <w:rsid w:val="007B2727"/>
    <w:rsid w:val="007C211D"/>
    <w:rsid w:val="007C44B9"/>
    <w:rsid w:val="00812B91"/>
    <w:rsid w:val="00816239"/>
    <w:rsid w:val="008452CC"/>
    <w:rsid w:val="00901A6A"/>
    <w:rsid w:val="00913A9B"/>
    <w:rsid w:val="00922FC8"/>
    <w:rsid w:val="009B2B7E"/>
    <w:rsid w:val="00A07699"/>
    <w:rsid w:val="00A25811"/>
    <w:rsid w:val="00A42BED"/>
    <w:rsid w:val="00AB5B98"/>
    <w:rsid w:val="00AC3A23"/>
    <w:rsid w:val="00AD702C"/>
    <w:rsid w:val="00AE2935"/>
    <w:rsid w:val="00B24F3B"/>
    <w:rsid w:val="00B26947"/>
    <w:rsid w:val="00C86550"/>
    <w:rsid w:val="00D0434B"/>
    <w:rsid w:val="00D41924"/>
    <w:rsid w:val="00D46A0A"/>
    <w:rsid w:val="00D60BC0"/>
    <w:rsid w:val="00D672A8"/>
    <w:rsid w:val="00D84C8F"/>
    <w:rsid w:val="00D956EF"/>
    <w:rsid w:val="00DA7C7A"/>
    <w:rsid w:val="00DF4217"/>
    <w:rsid w:val="00E406CB"/>
    <w:rsid w:val="00E44BA1"/>
    <w:rsid w:val="00E70632"/>
    <w:rsid w:val="00E97DF8"/>
    <w:rsid w:val="00EE043B"/>
    <w:rsid w:val="00F405AF"/>
    <w:rsid w:val="00F82FA4"/>
    <w:rsid w:val="00F96756"/>
    <w:rsid w:val="00FC140B"/>
    <w:rsid w:val="00FE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,"/>
  <w14:docId w14:val="3E8C37B7"/>
  <w14:defaultImageDpi w14:val="300"/>
  <w15:chartTrackingRefBased/>
  <w15:docId w15:val="{6FAC6FB3-946B-41EA-9442-7723237E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utoRedefine/>
    <w:qFormat/>
    <w:rPr>
      <w:sz w:val="24"/>
      <w:szCs w:val="24"/>
      <w:lang w:val="fi-FI" w:eastAsia="fi-FI"/>
    </w:rPr>
  </w:style>
  <w:style w:type="paragraph" w:styleId="Heading1">
    <w:name w:val="heading 1"/>
    <w:basedOn w:val="Normal"/>
    <w:next w:val="Normal"/>
    <w:qFormat/>
    <w:pPr>
      <w:keepNext/>
      <w:keepLines/>
      <w:overflowPunct w:val="0"/>
      <w:autoSpaceDE w:val="0"/>
      <w:autoSpaceDN w:val="0"/>
      <w:adjustRightInd w:val="0"/>
      <w:spacing w:before="360" w:after="120" w:line="360" w:lineRule="atLeast"/>
      <w:textAlignment w:val="baseline"/>
      <w:outlineLvl w:val="0"/>
    </w:pPr>
    <w:rPr>
      <w:rFonts w:ascii="Arial" w:hAnsi="Arial"/>
      <w:b/>
      <w:caps/>
      <w:sz w:val="28"/>
      <w:szCs w:val="20"/>
    </w:rPr>
  </w:style>
  <w:style w:type="paragraph" w:styleId="Heading3">
    <w:name w:val="heading 3"/>
    <w:basedOn w:val="Normal"/>
    <w:next w:val="SisennettyNormaali"/>
    <w:autoRedefine/>
    <w:qFormat/>
    <w:rsid w:val="00D84C8F"/>
    <w:pPr>
      <w:keepNext/>
      <w:numPr>
        <w:numId w:val="12"/>
      </w:numPr>
      <w:overflowPunct w:val="0"/>
      <w:autoSpaceDE w:val="0"/>
      <w:autoSpaceDN w:val="0"/>
      <w:adjustRightInd w:val="0"/>
      <w:spacing w:before="240" w:after="120" w:line="240" w:lineRule="atLeast"/>
      <w:ind w:left="714" w:hanging="357"/>
      <w:textAlignment w:val="baseline"/>
      <w:outlineLvl w:val="2"/>
    </w:pPr>
    <w:rPr>
      <w:rFonts w:ascii="Garamond" w:hAnsi="Garamond"/>
      <w:b/>
      <w:szCs w:val="20"/>
    </w:rPr>
  </w:style>
  <w:style w:type="paragraph" w:styleId="Heading4">
    <w:name w:val="heading 4"/>
    <w:basedOn w:val="Normal"/>
    <w:next w:val="Normal"/>
    <w:qFormat/>
    <w:pPr>
      <w:keepNext/>
      <w:overflowPunct w:val="0"/>
      <w:autoSpaceDE w:val="0"/>
      <w:autoSpaceDN w:val="0"/>
      <w:adjustRightInd w:val="0"/>
      <w:spacing w:after="120" w:line="240" w:lineRule="atLeast"/>
      <w:textAlignment w:val="baseline"/>
      <w:outlineLvl w:val="3"/>
    </w:pPr>
    <w:rPr>
      <w:rFonts w:ascii="Garamond" w:hAnsi="Garamond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left" w:pos="5184"/>
        <w:tab w:val="right" w:pos="9356"/>
      </w:tabs>
      <w:overflowPunct w:val="0"/>
      <w:autoSpaceDE w:val="0"/>
      <w:autoSpaceDN w:val="0"/>
      <w:adjustRightInd w:val="0"/>
      <w:spacing w:after="120" w:line="240" w:lineRule="atLeast"/>
      <w:textAlignment w:val="baseline"/>
    </w:pPr>
    <w:rPr>
      <w:rFonts w:ascii="Arial" w:hAnsi="Arial"/>
      <w:sz w:val="22"/>
      <w:szCs w:val="20"/>
    </w:rPr>
  </w:style>
  <w:style w:type="paragraph" w:styleId="Footer">
    <w:name w:val="footer"/>
    <w:basedOn w:val="Normal"/>
    <w:pPr>
      <w:tabs>
        <w:tab w:val="center" w:pos="4536"/>
        <w:tab w:val="right" w:pos="9356"/>
      </w:tabs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Arial" w:hAnsi="Arial"/>
      <w:i/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Indent3">
    <w:name w:val="Body Text Indent 3"/>
    <w:basedOn w:val="Normal"/>
    <w:pPr>
      <w:spacing w:after="120"/>
      <w:ind w:left="2549"/>
      <w:jc w:val="both"/>
    </w:pPr>
    <w:rPr>
      <w:szCs w:val="20"/>
      <w:lang w:val="en-GB"/>
    </w:rPr>
  </w:style>
  <w:style w:type="paragraph" w:styleId="BodyTextIndent">
    <w:name w:val="Body Text Indent"/>
    <w:basedOn w:val="Normal"/>
    <w:pPr>
      <w:ind w:left="2604"/>
    </w:pPr>
  </w:style>
  <w:style w:type="paragraph" w:styleId="BodyTextIndent2">
    <w:name w:val="Body Text Indent 2"/>
    <w:basedOn w:val="Normal"/>
    <w:pPr>
      <w:ind w:left="2604" w:firstLine="6"/>
    </w:pPr>
  </w:style>
  <w:style w:type="paragraph" w:customStyle="1" w:styleId="Tableheader">
    <w:name w:val="Table header"/>
    <w:basedOn w:val="Tablecontents"/>
    <w:rPr>
      <w:b/>
    </w:rPr>
  </w:style>
  <w:style w:type="paragraph" w:customStyle="1" w:styleId="Tablecontents">
    <w:name w:val="Table contents"/>
    <w:basedOn w:val="Normal"/>
    <w:pPr>
      <w:spacing w:before="20" w:after="20"/>
    </w:pPr>
    <w:rPr>
      <w:rFonts w:ascii="Verdana" w:hAnsi="Verdana"/>
      <w:sz w:val="16"/>
      <w:szCs w:val="16"/>
      <w:lang w:val="en-US" w:eastAsia="en-US"/>
    </w:rPr>
  </w:style>
  <w:style w:type="paragraph" w:customStyle="1" w:styleId="Tablenote">
    <w:name w:val="Table note"/>
    <w:basedOn w:val="Tablecontents"/>
    <w:rPr>
      <w:i/>
      <w:color w:val="0000FF"/>
    </w:rPr>
  </w:style>
  <w:style w:type="paragraph" w:customStyle="1" w:styleId="SisennettyNormaali">
    <w:name w:val="Sisennetty_Normaali"/>
    <w:basedOn w:val="Normal"/>
    <w:pPr>
      <w:ind w:left="1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blogit.jamk.fi/tik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IT-Projekti\Mallit\projekt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projekti.dot</Template>
  <TotalTime>52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VIIKKOPALAVERIPÖYTÄKIRJA</vt:lpstr>
      <vt:lpstr>VIIKKOPALAVERIPÖYTÄKIRJA</vt:lpstr>
    </vt:vector>
  </TitlesOfParts>
  <Company>JAMK/Tiko</Company>
  <LinksUpToDate>false</LinksUpToDate>
  <CharactersWithSpaces>2449</CharactersWithSpaces>
  <SharedDoc>false</SharedDoc>
  <HLinks>
    <vt:vector size="12" baseType="variant">
      <vt:variant>
        <vt:i4>2359337</vt:i4>
      </vt:variant>
      <vt:variant>
        <vt:i4>12</vt:i4>
      </vt:variant>
      <vt:variant>
        <vt:i4>0</vt:i4>
      </vt:variant>
      <vt:variant>
        <vt:i4>5</vt:i4>
      </vt:variant>
      <vt:variant>
        <vt:lpwstr>http://blogit.jamk.fi/tiko</vt:lpwstr>
      </vt:variant>
      <vt:variant>
        <vt:lpwstr/>
      </vt:variant>
      <vt:variant>
        <vt:i4>65551</vt:i4>
      </vt:variant>
      <vt:variant>
        <vt:i4>-1</vt:i4>
      </vt:variant>
      <vt:variant>
        <vt:i4>2049</vt:i4>
      </vt:variant>
      <vt:variant>
        <vt:i4>1</vt:i4>
      </vt:variant>
      <vt:variant>
        <vt:lpwstr>info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VIIKKOPALAVERIPÖYTÄKIRJA</dc:title>
  <dc:subject/>
  <dc:creator>Niko Kiviaho</dc:creator>
  <cp:keywords/>
  <dc:description/>
  <cp:lastModifiedBy>Pollari Miika</cp:lastModifiedBy>
  <cp:revision>52</cp:revision>
  <cp:lastPrinted>1899-12-31T22:00:00Z</cp:lastPrinted>
  <dcterms:created xsi:type="dcterms:W3CDTF">2019-02-11T10:26:00Z</dcterms:created>
  <dcterms:modified xsi:type="dcterms:W3CDTF">2019-05-07T10:25:00Z</dcterms:modified>
</cp:coreProperties>
</file>